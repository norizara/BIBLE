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D12CE9" w14:paraId="77ECC2C2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86E4" w14:textId="77777777" w:rsidR="00811C48" w:rsidRPr="001E7ABE" w:rsidRDefault="007B34E2" w:rsidP="004B6AFE">
            <w:pPr>
              <w:rPr>
                <w:rFonts w:ascii="Arial" w:hAnsi="Arial" w:cs="Arial"/>
                <w:b/>
                <w:i/>
                <w:sz w:val="32"/>
              </w:rPr>
            </w:pPr>
            <w:bookmarkStart w:id="0" w:name="_Hlk127031790"/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35ED3B6" w14:textId="77777777" w:rsidR="00E0375C" w:rsidRPr="00876A58" w:rsidRDefault="007B34E2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0BD670A" wp14:editId="5D26D5DB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CE9" w14:paraId="072D06D7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41F3" w14:textId="77777777" w:rsidR="002B1A20" w:rsidRDefault="002B1A20" w:rsidP="002B1A20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680345">
              <w:rPr>
                <w:rFonts w:ascii="Arial Narrow" w:hAnsi="Arial Narrow" w:cs="Tahoma"/>
                <w:sz w:val="36"/>
              </w:rPr>
              <w:t xml:space="preserve">COMP6799 </w:t>
            </w:r>
            <w:r>
              <w:rPr>
                <w:rFonts w:ascii="Arial Narrow" w:hAnsi="Arial Narrow" w:cs="Tahoma"/>
                <w:sz w:val="36"/>
              </w:rPr>
              <w:t xml:space="preserve">| </w:t>
            </w:r>
            <w:r w:rsidRPr="00680345">
              <w:rPr>
                <w:rFonts w:ascii="Arial Narrow" w:hAnsi="Arial Narrow" w:cs="Tahoma"/>
                <w:sz w:val="36"/>
              </w:rPr>
              <w:t>COMP6799001 |</w:t>
            </w:r>
            <w:r>
              <w:rPr>
                <w:rFonts w:ascii="Arial Narrow" w:hAnsi="Arial Narrow" w:cs="Tahoma"/>
                <w:sz w:val="36"/>
              </w:rPr>
              <w:t xml:space="preserve"> </w:t>
            </w:r>
            <w:r w:rsidRPr="00680345">
              <w:rPr>
                <w:rFonts w:ascii="Arial Narrow" w:hAnsi="Arial Narrow" w:cs="Tahoma"/>
                <w:sz w:val="36"/>
              </w:rPr>
              <w:t>COMP6799016</w:t>
            </w:r>
            <w:r>
              <w:rPr>
                <w:rFonts w:ascii="Arial Narrow" w:hAnsi="Arial Narrow" w:cs="Tahoma"/>
                <w:sz w:val="36"/>
              </w:rPr>
              <w:t xml:space="preserve"> | COMP6799049</w:t>
            </w:r>
          </w:p>
          <w:p w14:paraId="68037A82" w14:textId="2C43EFCE" w:rsidR="00235C36" w:rsidRPr="00876A58" w:rsidRDefault="002B1A20" w:rsidP="002B1A20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Technology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87FBAC5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D12CE9" w14:paraId="1EA0CCA0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0F77" w14:textId="2F877599" w:rsidR="00F80742" w:rsidRPr="00DF718C" w:rsidRDefault="0068034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D9A2C42" w14:textId="60A34B17" w:rsidR="000732DF" w:rsidRPr="0036420F" w:rsidRDefault="00B8610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E231-COMP6799-HG0</w:t>
            </w:r>
            <w:r w:rsidR="006E3A45">
              <w:rPr>
                <w:rFonts w:ascii="Arial" w:hAnsi="Arial" w:cs="Arial"/>
                <w:b/>
                <w:sz w:val="20"/>
              </w:rPr>
              <w:t>1</w:t>
            </w:r>
            <w:r>
              <w:rPr>
                <w:rFonts w:ascii="Arial" w:hAnsi="Arial" w:cs="Arial"/>
                <w:b/>
                <w:sz w:val="20"/>
              </w:rPr>
              <w:t>-0</w:t>
            </w:r>
            <w:r w:rsidR="006E3A45"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D12CE9" w14:paraId="0C1E9B5D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9D6D84A" w14:textId="49FC7300" w:rsidR="00535DA7" w:rsidRPr="00506D3C" w:rsidRDefault="007B34E2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331FA6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D844C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680345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680345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345144" w14:textId="77777777" w:rsidR="00D37E0D" w:rsidRPr="001E7ABE" w:rsidRDefault="007B34E2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bookmarkEnd w:id="0"/>
    <w:p w14:paraId="0D3AE35B" w14:textId="77777777" w:rsidR="00643F75" w:rsidRPr="00876A58" w:rsidRDefault="007B34E2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730BFC0" w14:textId="77777777" w:rsidR="002C1B92" w:rsidRDefault="007B34E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1438EA3E" w14:textId="68498991" w:rsidR="007D6A16" w:rsidRDefault="00723BAB" w:rsidP="00723BAB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723BAB">
        <w:rPr>
          <w:bCs/>
        </w:rPr>
        <w:t>LO2 – explain the concepts of relational algebra, DDL, DML, transaction management on database and concurrency control</w:t>
      </w:r>
    </w:p>
    <w:p w14:paraId="509F0A26" w14:textId="77777777" w:rsidR="00EB4400" w:rsidRPr="00723BAB" w:rsidRDefault="00EB4400" w:rsidP="00D90FA4">
      <w:pPr>
        <w:jc w:val="both"/>
        <w:rPr>
          <w:bCs/>
        </w:rPr>
      </w:pPr>
    </w:p>
    <w:p w14:paraId="667EF68E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2FC5A1F8" w14:textId="52DEB6A3" w:rsidR="007D6A16" w:rsidRDefault="0069211E" w:rsidP="0028253A">
      <w:pPr>
        <w:pStyle w:val="ListParagraph"/>
        <w:numPr>
          <w:ilvl w:val="0"/>
          <w:numId w:val="13"/>
        </w:numPr>
        <w:spacing w:line="360" w:lineRule="auto"/>
      </w:pPr>
      <w:r>
        <w:t xml:space="preserve">Session 02 – </w:t>
      </w:r>
      <w:r w:rsidRPr="0069211E">
        <w:t>Simple Query I</w:t>
      </w:r>
    </w:p>
    <w:p w14:paraId="66B41CA1" w14:textId="77777777" w:rsidR="00D90FA4" w:rsidRPr="00FF60A6" w:rsidRDefault="00D90FA4" w:rsidP="00D90FA4">
      <w:pPr>
        <w:jc w:val="both"/>
      </w:pPr>
    </w:p>
    <w:p w14:paraId="4BE36EA6" w14:textId="733494EF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</w:t>
      </w:r>
      <w:r w:rsidR="00D90FA4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</w:p>
    <w:p w14:paraId="297935B7" w14:textId="77777777" w:rsidR="0036381C" w:rsidRPr="0036381C" w:rsidRDefault="0036381C" w:rsidP="0036381C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36381C">
        <w:rPr>
          <w:lang w:val="id-ID"/>
        </w:rPr>
        <w:t>Conditional Query</w:t>
      </w:r>
    </w:p>
    <w:p w14:paraId="2A0E70D8" w14:textId="77777777" w:rsidR="0036381C" w:rsidRPr="0036381C" w:rsidRDefault="0036381C" w:rsidP="0036381C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36381C">
        <w:rPr>
          <w:lang w:val="id-ID"/>
        </w:rPr>
        <w:t>String Functions</w:t>
      </w:r>
    </w:p>
    <w:p w14:paraId="629A06DE" w14:textId="3334347C" w:rsidR="000B62A2" w:rsidRPr="0036381C" w:rsidRDefault="0036381C" w:rsidP="0036381C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36381C">
        <w:rPr>
          <w:lang w:val="id-ID"/>
        </w:rPr>
        <w:t>Date Functions</w:t>
      </w:r>
    </w:p>
    <w:p w14:paraId="4A0654A8" w14:textId="77777777" w:rsidR="002C1B92" w:rsidRDefault="007B34E2" w:rsidP="001108E2">
      <w:p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6FEA7AFC" w14:textId="77777777" w:rsidR="001C3E7D" w:rsidRDefault="001C3E7D" w:rsidP="001C3E7D">
      <w:pPr>
        <w:rPr>
          <w:lang w:val="id-ID"/>
        </w:rPr>
      </w:pPr>
      <w:r>
        <w:rPr>
          <w:b/>
        </w:rPr>
        <w:lastRenderedPageBreak/>
        <w:t>Tabel Relasional</w:t>
      </w:r>
    </w:p>
    <w:p w14:paraId="117CFA1B" w14:textId="77777777" w:rsidR="001C3E7D" w:rsidRDefault="001C3E7D" w:rsidP="001C3E7D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Relational Table</w:t>
      </w:r>
    </w:p>
    <w:p w14:paraId="0293884C" w14:textId="77777777" w:rsidR="001C3E7D" w:rsidRDefault="001C3E7D" w:rsidP="001C3E7D">
      <w:pPr>
        <w:spacing w:line="360" w:lineRule="auto"/>
        <w:jc w:val="both"/>
      </w:pPr>
      <w:bookmarkStart w:id="1" w:name="_Hlk38569365"/>
      <w:bookmarkStart w:id="2" w:name="_Hlk38564025"/>
    </w:p>
    <w:p w14:paraId="4BF598B2" w14:textId="0E4C55B3" w:rsidR="001C3E7D" w:rsidRPr="004318CE" w:rsidRDefault="004318CE" w:rsidP="003B3F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4E206D" wp14:editId="38346516">
            <wp:extent cx="5760000" cy="3285887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3" t="-1374" r="-701" b="-1950"/>
                    <a:stretch/>
                  </pic:blipFill>
                  <pic:spPr bwMode="auto">
                    <a:xfrm>
                      <a:off x="0" y="0"/>
                      <a:ext cx="5760000" cy="328588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  <w:bookmarkEnd w:id="2"/>
    </w:p>
    <w:p w14:paraId="27EFCE64" w14:textId="77777777" w:rsidR="001C3E7D" w:rsidRDefault="001C3E7D" w:rsidP="001C3E7D">
      <w:pPr>
        <w:spacing w:after="200" w:line="276" w:lineRule="auto"/>
        <w:rPr>
          <w:rFonts w:eastAsiaTheme="majorEastAsia" w:cstheme="majorBidi"/>
          <w:b/>
          <w:bCs/>
        </w:rPr>
      </w:pPr>
      <w:r>
        <w:br w:type="page"/>
      </w:r>
    </w:p>
    <w:p w14:paraId="35CD911E" w14:textId="77777777" w:rsidR="001C3E7D" w:rsidRDefault="001C3E7D" w:rsidP="001C3E7D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Soal</w:t>
      </w:r>
    </w:p>
    <w:p w14:paraId="2A450DFB" w14:textId="77777777" w:rsidR="001C3E7D" w:rsidRDefault="001C3E7D" w:rsidP="001C3E7D">
      <w:pPr>
        <w:jc w:val="both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 xml:space="preserve">Case </w:t>
      </w:r>
    </w:p>
    <w:p w14:paraId="3636271B" w14:textId="77777777" w:rsidR="001C3E7D" w:rsidRDefault="001C3E7D" w:rsidP="001C3E7D">
      <w:pPr>
        <w:jc w:val="both"/>
        <w:rPr>
          <w:rFonts w:ascii="Arial" w:hAnsi="Arial" w:cs="Arial"/>
          <w:i/>
          <w:sz w:val="16"/>
        </w:rPr>
      </w:pPr>
    </w:p>
    <w:p w14:paraId="5687173E" w14:textId="59569C4B" w:rsidR="001C3E7D" w:rsidRDefault="001C3E7D" w:rsidP="004318CE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 w:rsidRPr="00C71156">
        <w:t>Display</w:t>
      </w:r>
      <w:r w:rsidRPr="00304428">
        <w:rPr>
          <w:b/>
          <w:bCs/>
        </w:rPr>
        <w:t xml:space="preserve"> all</w:t>
      </w:r>
      <w:r>
        <w:t xml:space="preserve"> </w:t>
      </w:r>
      <w:r w:rsidRPr="00304428">
        <w:rPr>
          <w:b/>
          <w:bCs/>
        </w:rPr>
        <w:t>data</w:t>
      </w:r>
      <w:r>
        <w:t xml:space="preserve"> from </w:t>
      </w:r>
      <w:r w:rsidR="008151FF">
        <w:rPr>
          <w:b/>
          <w:bCs/>
        </w:rPr>
        <w:t>MsCategory</w:t>
      </w:r>
      <w:r w:rsidR="009D6C15">
        <w:t xml:space="preserve"> for every </w:t>
      </w:r>
      <w:r w:rsidR="009D6C15" w:rsidRPr="00304428">
        <w:rPr>
          <w:b/>
          <w:bCs/>
        </w:rPr>
        <w:t xml:space="preserve">category </w:t>
      </w:r>
      <w:r w:rsidR="009D6C15">
        <w:t xml:space="preserve">which </w:t>
      </w:r>
      <w:r w:rsidR="009D6C15" w:rsidRPr="00304428">
        <w:rPr>
          <w:b/>
          <w:bCs/>
        </w:rPr>
        <w:t>name</w:t>
      </w:r>
      <w:r w:rsidR="009D6C15">
        <w:t xml:space="preserve"> </w:t>
      </w:r>
      <w:r w:rsidR="009D6C15" w:rsidRPr="00304428">
        <w:rPr>
          <w:b/>
          <w:bCs/>
        </w:rPr>
        <w:t>contains letter</w:t>
      </w:r>
      <w:r w:rsidR="009D6C15">
        <w:t xml:space="preserve"> ‘</w:t>
      </w:r>
      <w:r w:rsidR="009D6C15">
        <w:rPr>
          <w:b/>
          <w:bCs/>
        </w:rPr>
        <w:t>a</w:t>
      </w:r>
      <w:r w:rsidR="009D6C15">
        <w:t>’</w:t>
      </w:r>
      <w:r>
        <w:t>.</w:t>
      </w:r>
    </w:p>
    <w:p w14:paraId="6AB6CE8C" w14:textId="7B052700" w:rsidR="009D6C15" w:rsidRPr="003B267B" w:rsidRDefault="009D6C15" w:rsidP="009D6C15">
      <w:pPr>
        <w:pStyle w:val="ListParagraph"/>
        <w:spacing w:line="360" w:lineRule="auto"/>
        <w:ind w:left="450"/>
        <w:jc w:val="both"/>
      </w:pPr>
      <w:r w:rsidRPr="003B267B">
        <w:t>(</w:t>
      </w:r>
      <w:r w:rsidR="008B7C24" w:rsidRPr="003B267B">
        <w:rPr>
          <w:b/>
          <w:bCs/>
        </w:rPr>
        <w:t>LIKE</w:t>
      </w:r>
      <w:r w:rsidRPr="003B267B">
        <w:t>)</w:t>
      </w:r>
    </w:p>
    <w:p w14:paraId="0F399397" w14:textId="77777777" w:rsidR="001C3E7D" w:rsidRDefault="001C3E7D" w:rsidP="001C3E7D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0A514902" wp14:editId="7F8553C8">
            <wp:extent cx="1800000" cy="957600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57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DFD0B0" w14:textId="77777777" w:rsidR="001C3E7D" w:rsidRDefault="001C3E7D" w:rsidP="00563882">
      <w:pPr>
        <w:spacing w:line="360" w:lineRule="auto"/>
        <w:jc w:val="both"/>
      </w:pPr>
    </w:p>
    <w:p w14:paraId="5B5B15D2" w14:textId="15972345" w:rsidR="00CB6F05" w:rsidRDefault="00CB6F05" w:rsidP="00F95F65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t xml:space="preserve">Display </w:t>
      </w:r>
      <w:r w:rsidRPr="00CB6F05">
        <w:rPr>
          <w:b/>
          <w:bCs/>
        </w:rPr>
        <w:t>CustomerName</w:t>
      </w:r>
      <w:r>
        <w:rPr>
          <w:b/>
          <w:bCs/>
        </w:rPr>
        <w:t xml:space="preserve"> </w:t>
      </w:r>
      <w:r>
        <w:t xml:space="preserve">(obtained by </w:t>
      </w:r>
      <w:r w:rsidRPr="00D60963">
        <w:rPr>
          <w:b/>
          <w:bCs/>
        </w:rPr>
        <w:t>adding</w:t>
      </w:r>
      <w:r>
        <w:t xml:space="preserve"> ‘</w:t>
      </w:r>
      <w:r>
        <w:rPr>
          <w:b/>
          <w:bCs/>
        </w:rPr>
        <w:t>Mr.</w:t>
      </w:r>
      <w:r>
        <w:t xml:space="preserve">’ before the customer name), </w:t>
      </w:r>
      <w:r w:rsidRPr="00CB6F05">
        <w:rPr>
          <w:b/>
          <w:bCs/>
        </w:rPr>
        <w:t>CustomerGender</w:t>
      </w:r>
      <w:r>
        <w:t xml:space="preserve">, and </w:t>
      </w:r>
      <w:r>
        <w:rPr>
          <w:b/>
          <w:bCs/>
        </w:rPr>
        <w:t>CustomerAddress</w:t>
      </w:r>
      <w:r>
        <w:t xml:space="preserve"> </w:t>
      </w:r>
      <w:r w:rsidRPr="00CB6F05">
        <w:t>for</w:t>
      </w:r>
      <w:r>
        <w:t xml:space="preserve"> every </w:t>
      </w:r>
      <w:r w:rsidR="00762D30">
        <w:t>‘</w:t>
      </w:r>
      <w:r w:rsidR="00A03173">
        <w:rPr>
          <w:b/>
          <w:bCs/>
        </w:rPr>
        <w:t>M</w:t>
      </w:r>
      <w:r w:rsidRPr="00CB6F05">
        <w:rPr>
          <w:b/>
          <w:bCs/>
        </w:rPr>
        <w:t>ale</w:t>
      </w:r>
      <w:r w:rsidR="00762D30">
        <w:t>’</w:t>
      </w:r>
      <w:r>
        <w:t xml:space="preserve"> </w:t>
      </w:r>
      <w:r w:rsidRPr="00A03173">
        <w:rPr>
          <w:b/>
          <w:bCs/>
        </w:rPr>
        <w:t>customer</w:t>
      </w:r>
      <w:r>
        <w:t>.</w:t>
      </w:r>
    </w:p>
    <w:p w14:paraId="3262BEF6" w14:textId="79C9248E" w:rsidR="00CB6F05" w:rsidRPr="003B267B" w:rsidRDefault="00CB6F05" w:rsidP="00CB6F05">
      <w:pPr>
        <w:pStyle w:val="ListParagraph"/>
        <w:spacing w:before="240" w:line="360" w:lineRule="auto"/>
        <w:ind w:left="450"/>
        <w:jc w:val="both"/>
      </w:pPr>
      <w:r w:rsidRPr="003B267B">
        <w:t>(</w:t>
      </w:r>
      <w:r w:rsidR="00323847" w:rsidRPr="003B267B">
        <w:rPr>
          <w:b/>
          <w:bCs/>
        </w:rPr>
        <w:t>CONCAT</w:t>
      </w:r>
      <w:r w:rsidRPr="003B267B">
        <w:t xml:space="preserve">, </w:t>
      </w:r>
      <w:r w:rsidR="00323847" w:rsidRPr="003B267B">
        <w:rPr>
          <w:b/>
          <w:bCs/>
        </w:rPr>
        <w:t>LIKE</w:t>
      </w:r>
      <w:r w:rsidRPr="003B267B">
        <w:t>)</w:t>
      </w:r>
    </w:p>
    <w:p w14:paraId="6E971619" w14:textId="2789A10C" w:rsidR="00CB6F05" w:rsidRDefault="00CB6F05" w:rsidP="007D34AE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3409C66D" wp14:editId="58D2B613">
            <wp:extent cx="3599815" cy="1577186"/>
            <wp:effectExtent l="19050" t="19050" r="63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"/>
                    <a:stretch/>
                  </pic:blipFill>
                  <pic:spPr bwMode="auto">
                    <a:xfrm>
                      <a:off x="0" y="0"/>
                      <a:ext cx="3600000" cy="157726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41329" w14:textId="77777777" w:rsidR="00BA6356" w:rsidRDefault="00BA6356" w:rsidP="00F5432F">
      <w:pPr>
        <w:spacing w:line="360" w:lineRule="auto"/>
        <w:jc w:val="both"/>
      </w:pPr>
    </w:p>
    <w:p w14:paraId="3ADFB6F1" w14:textId="4073D97A" w:rsidR="00E80422" w:rsidRDefault="005F424B" w:rsidP="00F95F65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t xml:space="preserve">Display </w:t>
      </w:r>
      <w:r w:rsidRPr="005F424B">
        <w:rPr>
          <w:b/>
          <w:bCs/>
        </w:rPr>
        <w:t>Transaction Number</w:t>
      </w:r>
      <w:r>
        <w:t xml:space="preserve"> (obtained by </w:t>
      </w:r>
      <w:r w:rsidRPr="00D60963">
        <w:rPr>
          <w:b/>
          <w:bCs/>
        </w:rPr>
        <w:t>replacing</w:t>
      </w:r>
      <w:r>
        <w:t xml:space="preserve"> ‘</w:t>
      </w:r>
      <w:r>
        <w:rPr>
          <w:b/>
          <w:bCs/>
        </w:rPr>
        <w:t>TR</w:t>
      </w:r>
      <w:r>
        <w:t>’ with ‘</w:t>
      </w:r>
      <w:r w:rsidRPr="005F424B">
        <w:rPr>
          <w:b/>
          <w:bCs/>
        </w:rPr>
        <w:t>Transaction</w:t>
      </w:r>
      <w:r w:rsidR="00927507">
        <w:rPr>
          <w:b/>
          <w:bCs/>
        </w:rPr>
        <w:t xml:space="preserve"> </w:t>
      </w:r>
      <w:r>
        <w:t xml:space="preserve">’ in </w:t>
      </w:r>
      <w:r>
        <w:rPr>
          <w:b/>
          <w:bCs/>
        </w:rPr>
        <w:t>TransactionID</w:t>
      </w:r>
      <w:r>
        <w:t xml:space="preserve">), </w:t>
      </w:r>
      <w:r w:rsidRPr="005F424B">
        <w:rPr>
          <w:b/>
          <w:bCs/>
        </w:rPr>
        <w:t>CustomerID</w:t>
      </w:r>
      <w:r>
        <w:t xml:space="preserve">, and </w:t>
      </w:r>
      <w:r>
        <w:rPr>
          <w:b/>
          <w:bCs/>
        </w:rPr>
        <w:t>TransactionID</w:t>
      </w:r>
      <w:r>
        <w:t xml:space="preserve"> for every </w:t>
      </w:r>
      <w:r w:rsidRPr="00E80422">
        <w:rPr>
          <w:b/>
          <w:bCs/>
        </w:rPr>
        <w:t>transaction</w:t>
      </w:r>
      <w:r>
        <w:t xml:space="preserve"> that </w:t>
      </w:r>
      <w:r w:rsidRPr="00E80422">
        <w:rPr>
          <w:b/>
          <w:bCs/>
        </w:rPr>
        <w:t xml:space="preserve">occur </w:t>
      </w:r>
      <w:r w:rsidR="004A5E88" w:rsidRPr="004A5E88">
        <w:t xml:space="preserve">in </w:t>
      </w:r>
      <w:r w:rsidR="004A5E88">
        <w:rPr>
          <w:b/>
          <w:bCs/>
        </w:rPr>
        <w:t xml:space="preserve">range of </w:t>
      </w:r>
      <w:r w:rsidR="00D61091">
        <w:rPr>
          <w:b/>
          <w:bCs/>
        </w:rPr>
        <w:t>31</w:t>
      </w:r>
      <w:r w:rsidR="004A5E88">
        <w:rPr>
          <w:b/>
          <w:bCs/>
        </w:rPr>
        <w:t xml:space="preserve"> year </w:t>
      </w:r>
      <w:r w:rsidRPr="00E80422">
        <w:rPr>
          <w:b/>
          <w:bCs/>
        </w:rPr>
        <w:t xml:space="preserve">before </w:t>
      </w:r>
      <w:r w:rsidR="00461E8A">
        <w:rPr>
          <w:b/>
          <w:bCs/>
        </w:rPr>
        <w:t>January</w:t>
      </w:r>
      <w:r w:rsidR="005B16CE">
        <w:rPr>
          <w:b/>
          <w:bCs/>
        </w:rPr>
        <w:t xml:space="preserve"> </w:t>
      </w:r>
      <w:r w:rsidR="00461E8A">
        <w:rPr>
          <w:b/>
          <w:bCs/>
        </w:rPr>
        <w:t>31</w:t>
      </w:r>
      <w:r w:rsidR="00461E8A" w:rsidRPr="00461E8A">
        <w:rPr>
          <w:b/>
          <w:bCs/>
          <w:vertAlign w:val="superscript"/>
        </w:rPr>
        <w:t>st</w:t>
      </w:r>
      <w:r w:rsidR="005B16CE">
        <w:rPr>
          <w:b/>
          <w:bCs/>
        </w:rPr>
        <w:t>, 202</w:t>
      </w:r>
      <w:r w:rsidR="00461E8A">
        <w:rPr>
          <w:b/>
          <w:bCs/>
        </w:rPr>
        <w:t>3</w:t>
      </w:r>
      <w:r w:rsidR="001B6383">
        <w:t>.</w:t>
      </w:r>
    </w:p>
    <w:p w14:paraId="141921FB" w14:textId="2C3501C1" w:rsidR="005F424B" w:rsidRPr="003B267B" w:rsidRDefault="003A5929" w:rsidP="0008157B">
      <w:pPr>
        <w:pStyle w:val="ListParagraph"/>
        <w:spacing w:line="360" w:lineRule="auto"/>
        <w:ind w:left="450"/>
        <w:jc w:val="both"/>
      </w:pPr>
      <w:r w:rsidRPr="003B267B">
        <w:t>(</w:t>
      </w:r>
      <w:r w:rsidR="004E000C" w:rsidRPr="003B267B">
        <w:rPr>
          <w:b/>
          <w:bCs/>
        </w:rPr>
        <w:t>REPLACE</w:t>
      </w:r>
      <w:r w:rsidRPr="003B267B">
        <w:t xml:space="preserve">, </w:t>
      </w:r>
      <w:r w:rsidR="00D65E35" w:rsidRPr="003B267B">
        <w:rPr>
          <w:b/>
          <w:bCs/>
        </w:rPr>
        <w:t>DATE_SUB</w:t>
      </w:r>
      <w:r w:rsidRPr="003B267B">
        <w:t>)</w:t>
      </w:r>
    </w:p>
    <w:p w14:paraId="06D8ED04" w14:textId="6F3D13AB" w:rsidR="00BA0B3D" w:rsidRDefault="005F424B" w:rsidP="007D34AE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5EABEBAE" wp14:editId="619EB31A">
            <wp:extent cx="3237358" cy="942920"/>
            <wp:effectExtent l="19050" t="1905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825"/>
                    <a:stretch/>
                  </pic:blipFill>
                  <pic:spPr bwMode="auto">
                    <a:xfrm>
                      <a:off x="0" y="0"/>
                      <a:ext cx="3240000" cy="94369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F507D" w14:textId="13BA9EEA" w:rsidR="000B0766" w:rsidRDefault="00CB06D5" w:rsidP="00CB06D5">
      <w:pPr>
        <w:spacing w:after="200" w:line="276" w:lineRule="auto"/>
      </w:pPr>
      <w:r>
        <w:br w:type="page"/>
      </w:r>
    </w:p>
    <w:p w14:paraId="5B55B8B1" w14:textId="6D91A0F6" w:rsidR="001C3E7D" w:rsidRDefault="001C3E7D" w:rsidP="00F95F65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lastRenderedPageBreak/>
        <w:t xml:space="preserve">Display </w:t>
      </w:r>
      <w:r w:rsidR="007E634A">
        <w:rPr>
          <w:b/>
          <w:bCs/>
        </w:rPr>
        <w:t>ProductName</w:t>
      </w:r>
      <w:r>
        <w:t xml:space="preserve"> and </w:t>
      </w:r>
      <w:r>
        <w:rPr>
          <w:b/>
          <w:bCs/>
        </w:rPr>
        <w:t>Announcement</w:t>
      </w:r>
      <w:r>
        <w:t xml:space="preserve"> (obtained by </w:t>
      </w:r>
      <w:r w:rsidRPr="00D60963">
        <w:rPr>
          <w:b/>
          <w:bCs/>
        </w:rPr>
        <w:t>adding</w:t>
      </w:r>
      <w:r>
        <w:t xml:space="preserve"> ‘</w:t>
      </w:r>
      <w:r>
        <w:rPr>
          <w:b/>
          <w:bCs/>
        </w:rPr>
        <w:t>Price: $</w:t>
      </w:r>
      <w:r>
        <w:t xml:space="preserve">’ before the </w:t>
      </w:r>
      <w:r w:rsidR="007E634A">
        <w:t>product</w:t>
      </w:r>
      <w:r>
        <w:t xml:space="preserve"> price which is </w:t>
      </w:r>
      <w:r w:rsidRPr="00D60963">
        <w:rPr>
          <w:b/>
          <w:bCs/>
        </w:rPr>
        <w:t>discounted by</w:t>
      </w:r>
      <w:r>
        <w:t xml:space="preserve"> </w:t>
      </w:r>
      <w:r>
        <w:rPr>
          <w:b/>
          <w:bCs/>
        </w:rPr>
        <w:t>50%</w:t>
      </w:r>
      <w:r>
        <w:t>, then add ‘</w:t>
      </w:r>
      <w:r>
        <w:rPr>
          <w:b/>
          <w:bCs/>
        </w:rPr>
        <w:t xml:space="preserve"> just for today!</w:t>
      </w:r>
      <w:r>
        <w:t xml:space="preserve">’ after the discounted price) for every </w:t>
      </w:r>
      <w:r w:rsidR="007E634A" w:rsidRPr="00044E20">
        <w:rPr>
          <w:b/>
          <w:bCs/>
        </w:rPr>
        <w:t>product</w:t>
      </w:r>
      <w:r>
        <w:t xml:space="preserve"> which </w:t>
      </w:r>
      <w:r w:rsidRPr="00044E20">
        <w:rPr>
          <w:b/>
          <w:bCs/>
        </w:rPr>
        <w:t xml:space="preserve">name </w:t>
      </w:r>
      <w:r w:rsidR="00E66190" w:rsidRPr="00044E20">
        <w:rPr>
          <w:b/>
          <w:bCs/>
        </w:rPr>
        <w:t>ends with</w:t>
      </w:r>
      <w:r>
        <w:t xml:space="preserve"> ‘</w:t>
      </w:r>
      <w:r w:rsidR="007E634A">
        <w:rPr>
          <w:b/>
          <w:bCs/>
        </w:rPr>
        <w:t>Cheese</w:t>
      </w:r>
      <w:r>
        <w:t>’.</w:t>
      </w:r>
    </w:p>
    <w:p w14:paraId="029B4675" w14:textId="762F7F9A" w:rsidR="001C3E7D" w:rsidRDefault="001C3E7D" w:rsidP="001C3E7D">
      <w:pPr>
        <w:pStyle w:val="ListParagraph"/>
        <w:spacing w:line="360" w:lineRule="auto"/>
        <w:ind w:left="450"/>
        <w:jc w:val="both"/>
      </w:pPr>
      <w:r>
        <w:t>(</w:t>
      </w:r>
      <w:r w:rsidR="00A06B08">
        <w:rPr>
          <w:b/>
        </w:rPr>
        <w:t>CONCAT</w:t>
      </w:r>
      <w:r>
        <w:rPr>
          <w:bCs/>
        </w:rPr>
        <w:t xml:space="preserve">, </w:t>
      </w:r>
      <w:r w:rsidR="00A06B08">
        <w:rPr>
          <w:b/>
        </w:rPr>
        <w:t>ROUND</w:t>
      </w:r>
      <w:r w:rsidR="00BA6356">
        <w:rPr>
          <w:bCs/>
        </w:rPr>
        <w:t xml:space="preserve">, </w:t>
      </w:r>
      <w:r w:rsidR="00A06B08">
        <w:rPr>
          <w:b/>
        </w:rPr>
        <w:t>LIKE</w:t>
      </w:r>
      <w:r>
        <w:t>)</w:t>
      </w:r>
    </w:p>
    <w:p w14:paraId="19EA960D" w14:textId="4B095871" w:rsidR="001C3E7D" w:rsidRDefault="001C3E7D" w:rsidP="001C3E7D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72735751" wp14:editId="41EEC30E">
            <wp:extent cx="2340000" cy="1829994"/>
            <wp:effectExtent l="19050" t="1905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r="6" b="2031"/>
                    <a:stretch/>
                  </pic:blipFill>
                  <pic:spPr bwMode="auto">
                    <a:xfrm>
                      <a:off x="0" y="0"/>
                      <a:ext cx="2340000" cy="182999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B3642" w14:textId="77777777" w:rsidR="001C3E7D" w:rsidRDefault="001C3E7D" w:rsidP="00CB06D5">
      <w:pPr>
        <w:jc w:val="both"/>
      </w:pPr>
    </w:p>
    <w:p w14:paraId="514E8D6A" w14:textId="58F0A9FE" w:rsidR="00BA6356" w:rsidRDefault="00BA6356" w:rsidP="00F95F65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t xml:space="preserve">Display </w:t>
      </w:r>
      <w:r>
        <w:rPr>
          <w:b/>
          <w:bCs/>
        </w:rPr>
        <w:t>CustomerName</w:t>
      </w:r>
      <w:r>
        <w:t xml:space="preserve"> and </w:t>
      </w:r>
      <w:r>
        <w:rPr>
          <w:b/>
          <w:bCs/>
        </w:rPr>
        <w:t>AddressType</w:t>
      </w:r>
      <w:r>
        <w:t xml:space="preserve"> (obtained from the </w:t>
      </w:r>
      <w:r>
        <w:rPr>
          <w:b/>
          <w:bCs/>
        </w:rPr>
        <w:t>last word</w:t>
      </w:r>
      <w:r>
        <w:t xml:space="preserve"> in </w:t>
      </w:r>
      <w:r w:rsidRPr="00FC7020">
        <w:rPr>
          <w:b/>
          <w:bCs/>
        </w:rPr>
        <w:t>CustomerAddress</w:t>
      </w:r>
      <w:r>
        <w:t xml:space="preserve">) for every </w:t>
      </w:r>
      <w:r w:rsidR="00E35BB9">
        <w:rPr>
          <w:b/>
          <w:bCs/>
        </w:rPr>
        <w:t>F</w:t>
      </w:r>
      <w:r>
        <w:rPr>
          <w:b/>
          <w:bCs/>
        </w:rPr>
        <w:t>emale</w:t>
      </w:r>
      <w:r>
        <w:t xml:space="preserve"> </w:t>
      </w:r>
      <w:r w:rsidRPr="008C29C0">
        <w:rPr>
          <w:b/>
          <w:bCs/>
        </w:rPr>
        <w:t>customer</w:t>
      </w:r>
      <w:r>
        <w:t>.</w:t>
      </w:r>
    </w:p>
    <w:p w14:paraId="4D940C20" w14:textId="03165B42" w:rsidR="00BA6356" w:rsidRDefault="00BA6356" w:rsidP="00BA6356">
      <w:pPr>
        <w:pStyle w:val="ListParagraph"/>
        <w:spacing w:before="240" w:line="360" w:lineRule="auto"/>
        <w:ind w:left="450"/>
        <w:jc w:val="both"/>
      </w:pPr>
      <w:r>
        <w:t>(</w:t>
      </w:r>
      <w:r w:rsidR="00DB48F1">
        <w:rPr>
          <w:b/>
        </w:rPr>
        <w:t>RIGHT</w:t>
      </w:r>
      <w:r>
        <w:rPr>
          <w:bCs/>
        </w:rPr>
        <w:t>,</w:t>
      </w:r>
      <w:r>
        <w:rPr>
          <w:b/>
        </w:rPr>
        <w:t xml:space="preserve"> </w:t>
      </w:r>
      <w:r w:rsidR="00502786">
        <w:rPr>
          <w:b/>
        </w:rPr>
        <w:t>POSITION</w:t>
      </w:r>
      <w:r>
        <w:rPr>
          <w:bCs/>
        </w:rPr>
        <w:t>,</w:t>
      </w:r>
      <w:r>
        <w:rPr>
          <w:b/>
        </w:rPr>
        <w:t xml:space="preserve"> </w:t>
      </w:r>
      <w:r w:rsidR="00502786">
        <w:rPr>
          <w:b/>
        </w:rPr>
        <w:t>REVERSE</w:t>
      </w:r>
      <w:r>
        <w:rPr>
          <w:bCs/>
        </w:rPr>
        <w:t>,</w:t>
      </w:r>
      <w:r>
        <w:rPr>
          <w:b/>
        </w:rPr>
        <w:t xml:space="preserve"> </w:t>
      </w:r>
      <w:r w:rsidR="005D72B8">
        <w:rPr>
          <w:b/>
        </w:rPr>
        <w:t>LIKE</w:t>
      </w:r>
      <w:r>
        <w:t>)</w:t>
      </w:r>
    </w:p>
    <w:p w14:paraId="39B41C80" w14:textId="64B5258E" w:rsidR="00B0749A" w:rsidRDefault="002B499A" w:rsidP="007D34AE">
      <w:pPr>
        <w:pStyle w:val="ListParagraph"/>
        <w:spacing w:line="360" w:lineRule="auto"/>
        <w:ind w:left="450"/>
        <w:jc w:val="both"/>
      </w:pPr>
      <w:r>
        <w:rPr>
          <w:noProof/>
        </w:rPr>
        <w:t>.</w:t>
      </w:r>
      <w:r w:rsidR="00BA6356">
        <w:rPr>
          <w:noProof/>
        </w:rPr>
        <w:drawing>
          <wp:inline distT="0" distB="0" distL="0" distR="0" wp14:anchorId="3927A384" wp14:editId="7150CEBA">
            <wp:extent cx="1980000" cy="2454910"/>
            <wp:effectExtent l="19050" t="1905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4549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A7A911" w14:textId="35289CE7" w:rsidR="007D34AE" w:rsidRDefault="00021391" w:rsidP="00021391">
      <w:pPr>
        <w:spacing w:after="200" w:line="276" w:lineRule="auto"/>
      </w:pPr>
      <w:r>
        <w:br w:type="page"/>
      </w:r>
    </w:p>
    <w:p w14:paraId="12AD620A" w14:textId="2BD6AA15" w:rsidR="001C3E7D" w:rsidRDefault="001C3E7D" w:rsidP="00F95F65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lastRenderedPageBreak/>
        <w:t>Display</w:t>
      </w:r>
      <w:r>
        <w:rPr>
          <w:noProof/>
        </w:rPr>
        <w:t xml:space="preserve"> </w:t>
      </w:r>
      <w:r>
        <w:rPr>
          <w:b/>
          <w:bCs/>
          <w:noProof/>
        </w:rPr>
        <w:t>TransactionI</w:t>
      </w:r>
      <w:r w:rsidR="003E5599">
        <w:rPr>
          <w:b/>
          <w:bCs/>
          <w:noProof/>
        </w:rPr>
        <w:t>D</w:t>
      </w:r>
      <w:r>
        <w:rPr>
          <w:noProof/>
        </w:rPr>
        <w:t xml:space="preserve">, </w:t>
      </w:r>
      <w:r>
        <w:rPr>
          <w:b/>
          <w:bCs/>
          <w:noProof/>
        </w:rPr>
        <w:t>Day</w:t>
      </w:r>
      <w:r>
        <w:rPr>
          <w:noProof/>
        </w:rPr>
        <w:t xml:space="preserve"> (obtained from the </w:t>
      </w:r>
      <w:r>
        <w:rPr>
          <w:b/>
          <w:bCs/>
          <w:noProof/>
        </w:rPr>
        <w:t>day</w:t>
      </w:r>
      <w:r w:rsidR="00B0749A">
        <w:rPr>
          <w:b/>
          <w:bCs/>
          <w:noProof/>
        </w:rPr>
        <w:t xml:space="preserve"> name</w:t>
      </w:r>
      <w:r>
        <w:rPr>
          <w:noProof/>
        </w:rPr>
        <w:t xml:space="preserve"> of the </w:t>
      </w:r>
      <w:r w:rsidRPr="004822C1">
        <w:rPr>
          <w:b/>
          <w:bCs/>
          <w:noProof/>
        </w:rPr>
        <w:t>transaction</w:t>
      </w:r>
      <w:r>
        <w:rPr>
          <w:noProof/>
        </w:rPr>
        <w:t xml:space="preserve">), </w:t>
      </w:r>
      <w:r w:rsidR="00B0749A" w:rsidRPr="004822C1">
        <w:rPr>
          <w:b/>
          <w:bCs/>
          <w:noProof/>
        </w:rPr>
        <w:t>Customer</w:t>
      </w:r>
      <w:r w:rsidRPr="004822C1">
        <w:rPr>
          <w:b/>
          <w:bCs/>
          <w:noProof/>
        </w:rPr>
        <w:t>Name</w:t>
      </w:r>
      <w:r>
        <w:rPr>
          <w:noProof/>
        </w:rPr>
        <w:t xml:space="preserve"> (obtained from </w:t>
      </w:r>
      <w:r>
        <w:rPr>
          <w:b/>
          <w:bCs/>
          <w:noProof/>
        </w:rPr>
        <w:t>CustomersName</w:t>
      </w:r>
      <w:r>
        <w:rPr>
          <w:noProof/>
        </w:rPr>
        <w:t xml:space="preserve"> in </w:t>
      </w:r>
      <w:r>
        <w:rPr>
          <w:b/>
          <w:bCs/>
          <w:noProof/>
        </w:rPr>
        <w:t>uppercase</w:t>
      </w:r>
      <w:r>
        <w:rPr>
          <w:noProof/>
        </w:rPr>
        <w:t xml:space="preserve"> format)</w:t>
      </w:r>
      <w:r w:rsidR="00B0749A">
        <w:rPr>
          <w:noProof/>
        </w:rPr>
        <w:t xml:space="preserve">, and </w:t>
      </w:r>
      <w:r w:rsidR="00B0749A" w:rsidRPr="007F47B1">
        <w:rPr>
          <w:b/>
          <w:bCs/>
          <w:noProof/>
        </w:rPr>
        <w:t>Email</w:t>
      </w:r>
      <w:r w:rsidR="00B0749A">
        <w:rPr>
          <w:noProof/>
        </w:rPr>
        <w:t xml:space="preserve"> (</w:t>
      </w:r>
      <w:r w:rsidR="00F955DC">
        <w:t xml:space="preserve">obtained by </w:t>
      </w:r>
      <w:r w:rsidR="00F955DC" w:rsidRPr="00F955DC">
        <w:rPr>
          <w:b/>
          <w:bCs/>
        </w:rPr>
        <w:t>changing</w:t>
      </w:r>
      <w:r w:rsidR="00F955DC">
        <w:t xml:space="preserve"> the </w:t>
      </w:r>
      <w:r w:rsidR="00F955DC" w:rsidRPr="007F47B1">
        <w:rPr>
          <w:b/>
          <w:bCs/>
        </w:rPr>
        <w:t>characters</w:t>
      </w:r>
      <w:r w:rsidR="00F955DC">
        <w:t xml:space="preserve"> </w:t>
      </w:r>
      <w:r w:rsidR="00F955DC" w:rsidRPr="007F47B1">
        <w:rPr>
          <w:b/>
          <w:bCs/>
        </w:rPr>
        <w:t>after</w:t>
      </w:r>
      <w:r w:rsidR="00B0749A">
        <w:rPr>
          <w:noProof/>
        </w:rPr>
        <w:t xml:space="preserve"> ‘</w:t>
      </w:r>
      <w:r w:rsidR="00B0749A" w:rsidRPr="00B0749A">
        <w:rPr>
          <w:b/>
          <w:bCs/>
          <w:noProof/>
        </w:rPr>
        <w:t>@</w:t>
      </w:r>
      <w:r w:rsidR="00B0749A">
        <w:rPr>
          <w:noProof/>
        </w:rPr>
        <w:t>’ with ‘</w:t>
      </w:r>
      <w:r w:rsidR="00B0749A">
        <w:rPr>
          <w:b/>
          <w:bCs/>
          <w:noProof/>
        </w:rPr>
        <w:t>gmail.com</w:t>
      </w:r>
      <w:r w:rsidR="00B0749A">
        <w:rPr>
          <w:noProof/>
        </w:rPr>
        <w:t>’)</w:t>
      </w:r>
      <w:r>
        <w:rPr>
          <w:noProof/>
        </w:rPr>
        <w:t xml:space="preserve"> for every </w:t>
      </w:r>
      <w:r w:rsidRPr="007F47B1">
        <w:rPr>
          <w:b/>
          <w:bCs/>
          <w:noProof/>
        </w:rPr>
        <w:t>transaction</w:t>
      </w:r>
      <w:r>
        <w:rPr>
          <w:noProof/>
        </w:rPr>
        <w:t xml:space="preserve"> that </w:t>
      </w:r>
      <w:r w:rsidRPr="007F47B1">
        <w:rPr>
          <w:b/>
          <w:bCs/>
          <w:noProof/>
        </w:rPr>
        <w:t>happen</w:t>
      </w:r>
      <w:r>
        <w:rPr>
          <w:noProof/>
        </w:rPr>
        <w:t xml:space="preserve"> </w:t>
      </w:r>
      <w:r w:rsidRPr="007F47B1">
        <w:rPr>
          <w:b/>
          <w:bCs/>
          <w:noProof/>
        </w:rPr>
        <w:t>on</w:t>
      </w:r>
      <w:r>
        <w:rPr>
          <w:noProof/>
        </w:rPr>
        <w:t xml:space="preserve"> </w:t>
      </w:r>
      <w:r w:rsidR="007F47B1">
        <w:rPr>
          <w:b/>
          <w:bCs/>
          <w:noProof/>
        </w:rPr>
        <w:t>N</w:t>
      </w:r>
      <w:r w:rsidR="00B0749A">
        <w:rPr>
          <w:b/>
          <w:bCs/>
          <w:noProof/>
        </w:rPr>
        <w:t>ovember</w:t>
      </w:r>
      <w:r>
        <w:rPr>
          <w:noProof/>
        </w:rPr>
        <w:t xml:space="preserve"> and </w:t>
      </w:r>
      <w:r w:rsidR="00B0749A">
        <w:rPr>
          <w:noProof/>
        </w:rPr>
        <w:t xml:space="preserve">is </w:t>
      </w:r>
      <w:r w:rsidR="00B0749A" w:rsidRPr="007F47B1">
        <w:rPr>
          <w:b/>
          <w:bCs/>
          <w:noProof/>
        </w:rPr>
        <w:t>done by a customer</w:t>
      </w:r>
      <w:r w:rsidR="00B0749A">
        <w:rPr>
          <w:noProof/>
        </w:rPr>
        <w:t xml:space="preserve"> which </w:t>
      </w:r>
      <w:r w:rsidR="00B0749A" w:rsidRPr="007F47B1">
        <w:rPr>
          <w:b/>
          <w:bCs/>
          <w:noProof/>
        </w:rPr>
        <w:t>name is</w:t>
      </w:r>
      <w:r w:rsidR="00B0749A">
        <w:rPr>
          <w:noProof/>
        </w:rPr>
        <w:t xml:space="preserve"> </w:t>
      </w:r>
      <w:r w:rsidR="00B0749A" w:rsidRPr="00B0749A">
        <w:rPr>
          <w:b/>
          <w:bCs/>
          <w:noProof/>
        </w:rPr>
        <w:t xml:space="preserve">shorter than </w:t>
      </w:r>
      <w:r w:rsidR="00B0749A" w:rsidRPr="007F47B1">
        <w:rPr>
          <w:b/>
          <w:bCs/>
          <w:noProof/>
        </w:rPr>
        <w:t>12 characters long</w:t>
      </w:r>
      <w:r>
        <w:t>.</w:t>
      </w:r>
    </w:p>
    <w:p w14:paraId="2096C7DE" w14:textId="3E4C5638" w:rsidR="001C3E7D" w:rsidRDefault="001C3E7D" w:rsidP="001C3E7D">
      <w:pPr>
        <w:pStyle w:val="ListParagraph"/>
        <w:spacing w:before="240" w:line="360" w:lineRule="auto"/>
        <w:ind w:left="450"/>
        <w:jc w:val="both"/>
        <w:rPr>
          <w:noProof/>
        </w:rPr>
      </w:pPr>
      <w:r>
        <w:t>(</w:t>
      </w:r>
      <w:r w:rsidR="00E26EB3">
        <w:rPr>
          <w:b/>
          <w:noProof/>
        </w:rPr>
        <w:t>DAYNAME</w:t>
      </w:r>
      <w:r w:rsidR="00B0749A">
        <w:rPr>
          <w:bCs/>
          <w:noProof/>
        </w:rPr>
        <w:t xml:space="preserve">, </w:t>
      </w:r>
      <w:r w:rsidR="00E26EB3">
        <w:rPr>
          <w:b/>
          <w:noProof/>
        </w:rPr>
        <w:t>UPPER</w:t>
      </w:r>
      <w:r w:rsidR="00B0749A">
        <w:rPr>
          <w:bCs/>
          <w:noProof/>
        </w:rPr>
        <w:t xml:space="preserve">, </w:t>
      </w:r>
      <w:r w:rsidR="00E26EB3">
        <w:rPr>
          <w:b/>
          <w:noProof/>
        </w:rPr>
        <w:t>INSERT</w:t>
      </w:r>
      <w:r w:rsidR="00B0749A">
        <w:rPr>
          <w:bCs/>
          <w:noProof/>
        </w:rPr>
        <w:t xml:space="preserve">, </w:t>
      </w:r>
      <w:r w:rsidR="00522A0C">
        <w:rPr>
          <w:b/>
          <w:noProof/>
        </w:rPr>
        <w:t>POSITION</w:t>
      </w:r>
      <w:r w:rsidR="00B0749A">
        <w:rPr>
          <w:bCs/>
          <w:noProof/>
        </w:rPr>
        <w:t xml:space="preserve">, </w:t>
      </w:r>
      <w:r w:rsidR="00522A0C">
        <w:rPr>
          <w:b/>
          <w:noProof/>
        </w:rPr>
        <w:t>REVERSE</w:t>
      </w:r>
      <w:r w:rsidR="00B0749A">
        <w:rPr>
          <w:bCs/>
          <w:noProof/>
        </w:rPr>
        <w:t xml:space="preserve">, </w:t>
      </w:r>
      <w:r w:rsidR="00522A0C">
        <w:rPr>
          <w:b/>
          <w:noProof/>
        </w:rPr>
        <w:t>LENGTH</w:t>
      </w:r>
      <w:r w:rsidR="00BA0B3D">
        <w:rPr>
          <w:b/>
          <w:noProof/>
        </w:rPr>
        <w:t xml:space="preserve">, </w:t>
      </w:r>
      <w:r w:rsidR="00522A0C">
        <w:rPr>
          <w:b/>
          <w:noProof/>
        </w:rPr>
        <w:t>MONTH</w:t>
      </w:r>
      <w:r>
        <w:rPr>
          <w:noProof/>
        </w:rPr>
        <w:t>)</w:t>
      </w:r>
    </w:p>
    <w:p w14:paraId="537E45E5" w14:textId="6FB5F706" w:rsidR="001C3E7D" w:rsidRDefault="001C3E7D" w:rsidP="00021391">
      <w:pPr>
        <w:pStyle w:val="ListParagraph"/>
        <w:spacing w:line="360" w:lineRule="auto"/>
        <w:ind w:left="450"/>
        <w:jc w:val="both"/>
        <w:rPr>
          <w:noProof/>
        </w:rPr>
      </w:pPr>
      <w:r>
        <w:rPr>
          <w:noProof/>
        </w:rPr>
        <w:drawing>
          <wp:inline distT="0" distB="0" distL="0" distR="0" wp14:anchorId="187A1850" wp14:editId="1EEAB2BD">
            <wp:extent cx="3420000" cy="897161"/>
            <wp:effectExtent l="19050" t="190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89716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4C4F83" w14:textId="77777777" w:rsidR="001C3E7D" w:rsidRDefault="001C3E7D" w:rsidP="002B499A">
      <w:pPr>
        <w:jc w:val="both"/>
        <w:rPr>
          <w:noProof/>
        </w:rPr>
      </w:pPr>
    </w:p>
    <w:p w14:paraId="7B69A7EA" w14:textId="076D788D" w:rsidR="00B0749A" w:rsidRPr="00853500" w:rsidRDefault="00B0749A" w:rsidP="00E36897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  <w:rPr>
          <w:noProof/>
        </w:rPr>
      </w:pPr>
      <w:r>
        <w:t>Display</w:t>
      </w:r>
      <w:r>
        <w:rPr>
          <w:noProof/>
        </w:rPr>
        <w:t xml:space="preserve"> </w:t>
      </w:r>
      <w:r w:rsidR="00B86932">
        <w:rPr>
          <w:b/>
          <w:bCs/>
          <w:noProof/>
        </w:rPr>
        <w:t>TransactionID</w:t>
      </w:r>
      <w:r w:rsidR="00B86932">
        <w:rPr>
          <w:noProof/>
        </w:rPr>
        <w:t xml:space="preserve">, </w:t>
      </w:r>
      <w:r w:rsidR="00B86932">
        <w:rPr>
          <w:b/>
          <w:bCs/>
          <w:noProof/>
        </w:rPr>
        <w:t xml:space="preserve">Product Bought </w:t>
      </w:r>
      <w:r w:rsidR="00B86932">
        <w:rPr>
          <w:noProof/>
        </w:rPr>
        <w:t xml:space="preserve">(obtained by </w:t>
      </w:r>
      <w:r w:rsidR="00B86932" w:rsidRPr="003E5599">
        <w:rPr>
          <w:b/>
          <w:bCs/>
          <w:noProof/>
        </w:rPr>
        <w:t>displaying</w:t>
      </w:r>
      <w:r w:rsidR="00B86932">
        <w:rPr>
          <w:noProof/>
        </w:rPr>
        <w:t xml:space="preserve"> </w:t>
      </w:r>
      <w:r w:rsidR="00B86932" w:rsidRPr="00B86932">
        <w:rPr>
          <w:b/>
          <w:bCs/>
          <w:noProof/>
        </w:rPr>
        <w:t xml:space="preserve">all </w:t>
      </w:r>
      <w:r w:rsidR="00B86932" w:rsidRPr="003E5599">
        <w:rPr>
          <w:noProof/>
        </w:rPr>
        <w:t>of the</w:t>
      </w:r>
      <w:r w:rsidR="00B86932" w:rsidRPr="00B86932">
        <w:rPr>
          <w:b/>
          <w:bCs/>
          <w:noProof/>
        </w:rPr>
        <w:t xml:space="preserve"> product name bought</w:t>
      </w:r>
      <w:r w:rsidR="00B86932">
        <w:rPr>
          <w:noProof/>
        </w:rPr>
        <w:t xml:space="preserve"> in the transaction </w:t>
      </w:r>
      <w:r w:rsidR="00B86932" w:rsidRPr="00B86932">
        <w:rPr>
          <w:b/>
          <w:bCs/>
          <w:noProof/>
        </w:rPr>
        <w:t>sep</w:t>
      </w:r>
      <w:r w:rsidR="00230610">
        <w:rPr>
          <w:b/>
          <w:bCs/>
          <w:noProof/>
        </w:rPr>
        <w:t>a</w:t>
      </w:r>
      <w:r w:rsidR="00B86932" w:rsidRPr="00B86932">
        <w:rPr>
          <w:b/>
          <w:bCs/>
          <w:noProof/>
        </w:rPr>
        <w:t>rated by comma</w:t>
      </w:r>
      <w:r w:rsidR="00B86932">
        <w:rPr>
          <w:noProof/>
        </w:rPr>
        <w:t xml:space="preserve">), </w:t>
      </w:r>
      <w:r w:rsidR="00B86932" w:rsidRPr="00E36897">
        <w:rPr>
          <w:b/>
          <w:bCs/>
          <w:noProof/>
        </w:rPr>
        <w:t>Date</w:t>
      </w:r>
      <w:r w:rsidR="00B86932">
        <w:rPr>
          <w:noProof/>
        </w:rPr>
        <w:t xml:space="preserve"> (obtatined from </w:t>
      </w:r>
      <w:r w:rsidR="00B86932" w:rsidRPr="00E36897">
        <w:rPr>
          <w:b/>
          <w:bCs/>
          <w:noProof/>
        </w:rPr>
        <w:t>transaction date</w:t>
      </w:r>
      <w:r w:rsidR="00B86932">
        <w:rPr>
          <w:noProof/>
        </w:rPr>
        <w:t xml:space="preserve"> in </w:t>
      </w:r>
      <w:r w:rsidR="00B86932" w:rsidRPr="00E36897">
        <w:rPr>
          <w:b/>
          <w:bCs/>
          <w:noProof/>
        </w:rPr>
        <w:t>dd-MM-yyyy format</w:t>
      </w:r>
      <w:r w:rsidR="00B86932">
        <w:rPr>
          <w:noProof/>
        </w:rPr>
        <w:t>)</w:t>
      </w:r>
      <w:r w:rsidR="00E36897">
        <w:rPr>
          <w:noProof/>
        </w:rPr>
        <w:t xml:space="preserve"> f</w:t>
      </w:r>
      <w:r w:rsidR="00853500">
        <w:rPr>
          <w:noProof/>
        </w:rPr>
        <w:t xml:space="preserve">or every </w:t>
      </w:r>
      <w:r w:rsidR="00853500" w:rsidRPr="00E36897">
        <w:rPr>
          <w:b/>
          <w:bCs/>
          <w:noProof/>
        </w:rPr>
        <w:t>transaction</w:t>
      </w:r>
      <w:r w:rsidR="00853500">
        <w:rPr>
          <w:noProof/>
        </w:rPr>
        <w:t xml:space="preserve"> thay </w:t>
      </w:r>
      <w:r w:rsidR="00853500" w:rsidRPr="00E36897">
        <w:rPr>
          <w:b/>
          <w:bCs/>
          <w:noProof/>
        </w:rPr>
        <w:t>happens in</w:t>
      </w:r>
      <w:r w:rsidR="00853500" w:rsidRPr="00853500">
        <w:rPr>
          <w:b/>
          <w:bCs/>
          <w:noProof/>
        </w:rPr>
        <w:t xml:space="preserve"> August</w:t>
      </w:r>
      <w:r w:rsidR="00853500">
        <w:rPr>
          <w:noProof/>
        </w:rPr>
        <w:t xml:space="preserve"> and have an</w:t>
      </w:r>
      <w:r w:rsidR="00853500" w:rsidRPr="00853500">
        <w:rPr>
          <w:b/>
          <w:bCs/>
          <w:noProof/>
        </w:rPr>
        <w:t xml:space="preserve"> odd day</w:t>
      </w:r>
      <w:r w:rsidR="00853500">
        <w:rPr>
          <w:b/>
          <w:bCs/>
          <w:noProof/>
        </w:rPr>
        <w:t>.</w:t>
      </w:r>
    </w:p>
    <w:p w14:paraId="6E494BFB" w14:textId="3A903CF6" w:rsidR="00853500" w:rsidRDefault="00853500" w:rsidP="00853500">
      <w:pPr>
        <w:pStyle w:val="ListParagraph"/>
        <w:spacing w:before="240" w:line="360" w:lineRule="auto"/>
        <w:ind w:left="450"/>
        <w:jc w:val="both"/>
        <w:rPr>
          <w:noProof/>
        </w:rPr>
      </w:pPr>
      <w:r>
        <w:rPr>
          <w:noProof/>
        </w:rPr>
        <w:t>(</w:t>
      </w:r>
      <w:r w:rsidR="00E36897">
        <w:rPr>
          <w:b/>
          <w:bCs/>
          <w:noProof/>
        </w:rPr>
        <w:t>GROUP_CONCAT</w:t>
      </w:r>
      <w:r>
        <w:rPr>
          <w:noProof/>
        </w:rPr>
        <w:t xml:space="preserve">, </w:t>
      </w:r>
      <w:r w:rsidR="00E36897">
        <w:rPr>
          <w:b/>
          <w:bCs/>
          <w:noProof/>
        </w:rPr>
        <w:t>DATE_FORMAT</w:t>
      </w:r>
      <w:r w:rsidRPr="00E36897">
        <w:rPr>
          <w:noProof/>
        </w:rPr>
        <w:t xml:space="preserve">, </w:t>
      </w:r>
      <w:r w:rsidR="00E36897">
        <w:rPr>
          <w:b/>
          <w:bCs/>
          <w:noProof/>
        </w:rPr>
        <w:t>MONTH</w:t>
      </w:r>
      <w:r w:rsidRPr="00E36897">
        <w:rPr>
          <w:noProof/>
        </w:rPr>
        <w:t>,</w:t>
      </w:r>
      <w:r>
        <w:rPr>
          <w:b/>
          <w:bCs/>
          <w:noProof/>
        </w:rPr>
        <w:t xml:space="preserve"> </w:t>
      </w:r>
      <w:r w:rsidR="00E36897">
        <w:rPr>
          <w:b/>
          <w:bCs/>
          <w:noProof/>
        </w:rPr>
        <w:t>DAY</w:t>
      </w:r>
      <w:r>
        <w:rPr>
          <w:noProof/>
        </w:rPr>
        <w:t>)</w:t>
      </w:r>
    </w:p>
    <w:p w14:paraId="0AA1695B" w14:textId="6D538B31" w:rsidR="00B86932" w:rsidRDefault="00B86932" w:rsidP="00021391">
      <w:pPr>
        <w:pStyle w:val="ListParagraph"/>
        <w:spacing w:line="360" w:lineRule="auto"/>
        <w:ind w:left="450"/>
        <w:jc w:val="both"/>
        <w:rPr>
          <w:noProof/>
        </w:rPr>
      </w:pPr>
      <w:r>
        <w:rPr>
          <w:noProof/>
        </w:rPr>
        <w:drawing>
          <wp:inline distT="0" distB="0" distL="0" distR="0" wp14:anchorId="390FCD6A" wp14:editId="225B2DF7">
            <wp:extent cx="5112961" cy="2024495"/>
            <wp:effectExtent l="19050" t="19050" r="1206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02" cy="203175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632633" w14:textId="77777777" w:rsidR="001C3E7D" w:rsidRDefault="001C3E7D" w:rsidP="001C2BCC">
      <w:pPr>
        <w:jc w:val="both"/>
        <w:rPr>
          <w:lang w:val="id-ID"/>
        </w:rPr>
      </w:pPr>
    </w:p>
    <w:sectPr w:rsidR="001C3E7D" w:rsidSect="00204DF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C0CB" w14:textId="77777777" w:rsidR="005F5746" w:rsidRDefault="005F5746">
      <w:r>
        <w:separator/>
      </w:r>
    </w:p>
  </w:endnote>
  <w:endnote w:type="continuationSeparator" w:id="0">
    <w:p w14:paraId="09729CD6" w14:textId="77777777" w:rsidR="005F5746" w:rsidRDefault="005F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A289E" w14:textId="77777777" w:rsidR="00D60754" w:rsidRDefault="00D60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29AA" w14:textId="77777777" w:rsidR="00D60754" w:rsidRDefault="00D60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D8EE" w14:textId="77777777" w:rsidR="00D60754" w:rsidRDefault="00D60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5070" w14:textId="77777777" w:rsidR="005F5746" w:rsidRDefault="005F5746">
      <w:r>
        <w:separator/>
      </w:r>
    </w:p>
  </w:footnote>
  <w:footnote w:type="continuationSeparator" w:id="0">
    <w:p w14:paraId="212ACEB8" w14:textId="77777777" w:rsidR="005F5746" w:rsidRDefault="005F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97B3" w14:textId="77777777" w:rsidR="00D60754" w:rsidRDefault="00D607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2"/>
      <w:gridCol w:w="5055"/>
    </w:tblGrid>
    <w:tr w:rsidR="00AE7F29" w14:paraId="0A0F446A" w14:textId="77777777" w:rsidTr="004E2EFA">
      <w:tc>
        <w:tcPr>
          <w:tcW w:w="5220" w:type="dxa"/>
          <w:hideMark/>
        </w:tcPr>
        <w:p w14:paraId="56C01731" w14:textId="787D8808" w:rsidR="00AE7F29" w:rsidRDefault="00D60754" w:rsidP="00AE7F29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>130223</w:t>
          </w:r>
        </w:p>
      </w:tc>
      <w:tc>
        <w:tcPr>
          <w:tcW w:w="5220" w:type="dxa"/>
          <w:hideMark/>
        </w:tcPr>
        <w:p w14:paraId="22469D5A" w14:textId="77777777" w:rsidR="00AE7F29" w:rsidRDefault="00AE7F29" w:rsidP="00AE7F29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06C04B43" w14:textId="77777777" w:rsidR="00AE7F29" w:rsidRDefault="00AE7F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B0A8" w14:textId="77777777" w:rsidR="00D60754" w:rsidRDefault="00D60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92008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2E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DE0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E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0B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906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08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04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6CF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52806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01B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639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42A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AB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86C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CA5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08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B2C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4B0976"/>
    <w:multiLevelType w:val="hybridMultilevel"/>
    <w:tmpl w:val="49FA79BA"/>
    <w:lvl w:ilvl="0" w:tplc="21763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D66A9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9567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0C7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764FD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CC8C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463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8CBD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E0282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11262"/>
    <w:multiLevelType w:val="hybridMultilevel"/>
    <w:tmpl w:val="D1380586"/>
    <w:lvl w:ilvl="0" w:tplc="401A96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64093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2BCA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366A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B68F2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10A6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E46C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0EA7B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716B9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7A4737"/>
    <w:multiLevelType w:val="hybridMultilevel"/>
    <w:tmpl w:val="8406799E"/>
    <w:lvl w:ilvl="0" w:tplc="F66652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CC9E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7A65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A00D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A78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6AE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E26E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DE9A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7801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9F049B"/>
    <w:multiLevelType w:val="hybridMultilevel"/>
    <w:tmpl w:val="B4B03354"/>
    <w:lvl w:ilvl="0" w:tplc="C1BA6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E64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BE8C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3257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AF7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90B5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72F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4A6E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4AA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A74178"/>
    <w:multiLevelType w:val="hybridMultilevel"/>
    <w:tmpl w:val="D40C7D64"/>
    <w:lvl w:ilvl="0" w:tplc="A40878C8">
      <w:start w:val="1"/>
      <w:numFmt w:val="decimal"/>
      <w:lvlText w:val="%1."/>
      <w:lvlJc w:val="left"/>
      <w:pPr>
        <w:ind w:left="1080" w:hanging="360"/>
      </w:pPr>
    </w:lvl>
    <w:lvl w:ilvl="1" w:tplc="FF700324" w:tentative="1">
      <w:start w:val="1"/>
      <w:numFmt w:val="lowerLetter"/>
      <w:lvlText w:val="%2."/>
      <w:lvlJc w:val="left"/>
      <w:pPr>
        <w:ind w:left="1800" w:hanging="360"/>
      </w:pPr>
    </w:lvl>
    <w:lvl w:ilvl="2" w:tplc="CB40DCA6" w:tentative="1">
      <w:start w:val="1"/>
      <w:numFmt w:val="lowerRoman"/>
      <w:lvlText w:val="%3."/>
      <w:lvlJc w:val="right"/>
      <w:pPr>
        <w:ind w:left="2520" w:hanging="180"/>
      </w:pPr>
    </w:lvl>
    <w:lvl w:ilvl="3" w:tplc="7C30D470" w:tentative="1">
      <w:start w:val="1"/>
      <w:numFmt w:val="decimal"/>
      <w:lvlText w:val="%4."/>
      <w:lvlJc w:val="left"/>
      <w:pPr>
        <w:ind w:left="3240" w:hanging="360"/>
      </w:pPr>
    </w:lvl>
    <w:lvl w:ilvl="4" w:tplc="888CEC1C" w:tentative="1">
      <w:start w:val="1"/>
      <w:numFmt w:val="lowerLetter"/>
      <w:lvlText w:val="%5."/>
      <w:lvlJc w:val="left"/>
      <w:pPr>
        <w:ind w:left="3960" w:hanging="360"/>
      </w:pPr>
    </w:lvl>
    <w:lvl w:ilvl="5" w:tplc="9F225132" w:tentative="1">
      <w:start w:val="1"/>
      <w:numFmt w:val="lowerRoman"/>
      <w:lvlText w:val="%6."/>
      <w:lvlJc w:val="right"/>
      <w:pPr>
        <w:ind w:left="4680" w:hanging="180"/>
      </w:pPr>
    </w:lvl>
    <w:lvl w:ilvl="6" w:tplc="4B94DD90" w:tentative="1">
      <w:start w:val="1"/>
      <w:numFmt w:val="decimal"/>
      <w:lvlText w:val="%7."/>
      <w:lvlJc w:val="left"/>
      <w:pPr>
        <w:ind w:left="5400" w:hanging="360"/>
      </w:pPr>
    </w:lvl>
    <w:lvl w:ilvl="7" w:tplc="80DE474C" w:tentative="1">
      <w:start w:val="1"/>
      <w:numFmt w:val="lowerLetter"/>
      <w:lvlText w:val="%8."/>
      <w:lvlJc w:val="left"/>
      <w:pPr>
        <w:ind w:left="6120" w:hanging="360"/>
      </w:pPr>
    </w:lvl>
    <w:lvl w:ilvl="8" w:tplc="908CE69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C86BC1"/>
    <w:multiLevelType w:val="hybridMultilevel"/>
    <w:tmpl w:val="1E62E2FE"/>
    <w:lvl w:ilvl="0" w:tplc="DA48B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28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AC0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E8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86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3CB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C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EB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AE0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F50522"/>
    <w:multiLevelType w:val="hybridMultilevel"/>
    <w:tmpl w:val="32F66164"/>
    <w:lvl w:ilvl="0" w:tplc="33524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60B1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647B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0C5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F477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26B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423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165F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D420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570320"/>
    <w:multiLevelType w:val="hybridMultilevel"/>
    <w:tmpl w:val="1B1A041E"/>
    <w:lvl w:ilvl="0" w:tplc="6EC60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F23A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0259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45D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CA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842F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0EB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A22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C8AB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D5583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04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9AF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AC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B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163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4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A0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1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4B56A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DAA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41C587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5164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CE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FAE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AC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B47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BA748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67E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C53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446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AA0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ADA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2F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85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24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A47A2"/>
    <w:multiLevelType w:val="hybridMultilevel"/>
    <w:tmpl w:val="CA9EAECE"/>
    <w:lvl w:ilvl="0" w:tplc="05DC1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CE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E5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42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87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9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724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B72F8"/>
    <w:multiLevelType w:val="hybridMultilevel"/>
    <w:tmpl w:val="7CFEA8D6"/>
    <w:lvl w:ilvl="0" w:tplc="FA04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ECE838">
      <w:start w:val="1"/>
      <w:numFmt w:val="lowerLetter"/>
      <w:lvlText w:val="%2."/>
      <w:lvlJc w:val="left"/>
      <w:pPr>
        <w:ind w:left="1440" w:hanging="360"/>
      </w:pPr>
    </w:lvl>
    <w:lvl w:ilvl="2" w:tplc="4D201778">
      <w:start w:val="1"/>
      <w:numFmt w:val="lowerRoman"/>
      <w:lvlText w:val="%3."/>
      <w:lvlJc w:val="right"/>
      <w:pPr>
        <w:ind w:left="2160" w:hanging="180"/>
      </w:pPr>
    </w:lvl>
    <w:lvl w:ilvl="3" w:tplc="96582DA4" w:tentative="1">
      <w:start w:val="1"/>
      <w:numFmt w:val="decimal"/>
      <w:lvlText w:val="%4."/>
      <w:lvlJc w:val="left"/>
      <w:pPr>
        <w:ind w:left="2880" w:hanging="360"/>
      </w:pPr>
    </w:lvl>
    <w:lvl w:ilvl="4" w:tplc="47666428" w:tentative="1">
      <w:start w:val="1"/>
      <w:numFmt w:val="lowerLetter"/>
      <w:lvlText w:val="%5."/>
      <w:lvlJc w:val="left"/>
      <w:pPr>
        <w:ind w:left="3600" w:hanging="360"/>
      </w:pPr>
    </w:lvl>
    <w:lvl w:ilvl="5" w:tplc="C03EA078" w:tentative="1">
      <w:start w:val="1"/>
      <w:numFmt w:val="lowerRoman"/>
      <w:lvlText w:val="%6."/>
      <w:lvlJc w:val="right"/>
      <w:pPr>
        <w:ind w:left="4320" w:hanging="180"/>
      </w:pPr>
    </w:lvl>
    <w:lvl w:ilvl="6" w:tplc="C0B45772" w:tentative="1">
      <w:start w:val="1"/>
      <w:numFmt w:val="decimal"/>
      <w:lvlText w:val="%7."/>
      <w:lvlJc w:val="left"/>
      <w:pPr>
        <w:ind w:left="5040" w:hanging="360"/>
      </w:pPr>
    </w:lvl>
    <w:lvl w:ilvl="7" w:tplc="31D87A78" w:tentative="1">
      <w:start w:val="1"/>
      <w:numFmt w:val="lowerLetter"/>
      <w:lvlText w:val="%8."/>
      <w:lvlJc w:val="left"/>
      <w:pPr>
        <w:ind w:left="5760" w:hanging="360"/>
      </w:pPr>
    </w:lvl>
    <w:lvl w:ilvl="8" w:tplc="DA72D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F77A3"/>
    <w:multiLevelType w:val="hybridMultilevel"/>
    <w:tmpl w:val="1ACC43AA"/>
    <w:lvl w:ilvl="0" w:tplc="60A86A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9986F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CE9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CA7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16A7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8AB6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A8A0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31244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59284502">
    <w:abstractNumId w:val="1"/>
  </w:num>
  <w:num w:numId="2" w16cid:durableId="271521640">
    <w:abstractNumId w:val="8"/>
  </w:num>
  <w:num w:numId="3" w16cid:durableId="1774740273">
    <w:abstractNumId w:val="15"/>
  </w:num>
  <w:num w:numId="4" w16cid:durableId="1380863267">
    <w:abstractNumId w:val="9"/>
  </w:num>
  <w:num w:numId="5" w16cid:durableId="198055066">
    <w:abstractNumId w:val="18"/>
  </w:num>
  <w:num w:numId="6" w16cid:durableId="1815949610">
    <w:abstractNumId w:val="14"/>
  </w:num>
  <w:num w:numId="7" w16cid:durableId="208959421">
    <w:abstractNumId w:val="19"/>
  </w:num>
  <w:num w:numId="8" w16cid:durableId="930242921">
    <w:abstractNumId w:val="0"/>
  </w:num>
  <w:num w:numId="9" w16cid:durableId="1435976353">
    <w:abstractNumId w:val="3"/>
  </w:num>
  <w:num w:numId="10" w16cid:durableId="72228743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67448977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0848846">
    <w:abstractNumId w:val="13"/>
  </w:num>
  <w:num w:numId="13" w16cid:durableId="825126038">
    <w:abstractNumId w:val="11"/>
  </w:num>
  <w:num w:numId="14" w16cid:durableId="1713339942">
    <w:abstractNumId w:val="2"/>
  </w:num>
  <w:num w:numId="15" w16cid:durableId="358972637">
    <w:abstractNumId w:val="22"/>
  </w:num>
  <w:num w:numId="16" w16cid:durableId="1264412203">
    <w:abstractNumId w:val="7"/>
  </w:num>
  <w:num w:numId="17" w16cid:durableId="1055080081">
    <w:abstractNumId w:val="17"/>
  </w:num>
  <w:num w:numId="18" w16cid:durableId="424616487">
    <w:abstractNumId w:val="10"/>
  </w:num>
  <w:num w:numId="19" w16cid:durableId="492141433">
    <w:abstractNumId w:val="16"/>
  </w:num>
  <w:num w:numId="20" w16cid:durableId="889998489">
    <w:abstractNumId w:val="12"/>
  </w:num>
  <w:num w:numId="21" w16cid:durableId="2082288398">
    <w:abstractNumId w:val="23"/>
  </w:num>
  <w:num w:numId="22" w16cid:durableId="1106654329">
    <w:abstractNumId w:val="5"/>
  </w:num>
  <w:num w:numId="23" w16cid:durableId="1687294176">
    <w:abstractNumId w:val="6"/>
  </w:num>
  <w:num w:numId="24" w16cid:durableId="520707714">
    <w:abstractNumId w:val="21"/>
  </w:num>
  <w:num w:numId="25" w16cid:durableId="8382341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2E7"/>
    <w:rsid w:val="00005B4C"/>
    <w:rsid w:val="00010A54"/>
    <w:rsid w:val="00020F10"/>
    <w:rsid w:val="00021391"/>
    <w:rsid w:val="00036A37"/>
    <w:rsid w:val="00037C87"/>
    <w:rsid w:val="00044E20"/>
    <w:rsid w:val="00045694"/>
    <w:rsid w:val="00051154"/>
    <w:rsid w:val="00053958"/>
    <w:rsid w:val="00056131"/>
    <w:rsid w:val="00072DE7"/>
    <w:rsid w:val="000732DF"/>
    <w:rsid w:val="00081100"/>
    <w:rsid w:val="0008157B"/>
    <w:rsid w:val="00082773"/>
    <w:rsid w:val="00085458"/>
    <w:rsid w:val="00086A08"/>
    <w:rsid w:val="000919D9"/>
    <w:rsid w:val="00094133"/>
    <w:rsid w:val="00095F58"/>
    <w:rsid w:val="000A0C90"/>
    <w:rsid w:val="000A23D8"/>
    <w:rsid w:val="000A3F41"/>
    <w:rsid w:val="000B0766"/>
    <w:rsid w:val="000B45C9"/>
    <w:rsid w:val="000B573D"/>
    <w:rsid w:val="000B5C51"/>
    <w:rsid w:val="000B62A2"/>
    <w:rsid w:val="000B69D0"/>
    <w:rsid w:val="000C3015"/>
    <w:rsid w:val="000C316D"/>
    <w:rsid w:val="000D7188"/>
    <w:rsid w:val="000E2C35"/>
    <w:rsid w:val="000E555C"/>
    <w:rsid w:val="000F057A"/>
    <w:rsid w:val="000F1EBF"/>
    <w:rsid w:val="000F3EB6"/>
    <w:rsid w:val="000F7CFC"/>
    <w:rsid w:val="000F7FC6"/>
    <w:rsid w:val="001108E2"/>
    <w:rsid w:val="001128D4"/>
    <w:rsid w:val="00121CEA"/>
    <w:rsid w:val="00122BC2"/>
    <w:rsid w:val="00126822"/>
    <w:rsid w:val="00131785"/>
    <w:rsid w:val="00131DAA"/>
    <w:rsid w:val="00135C4A"/>
    <w:rsid w:val="00141630"/>
    <w:rsid w:val="00145857"/>
    <w:rsid w:val="00145C2E"/>
    <w:rsid w:val="00150E94"/>
    <w:rsid w:val="00151847"/>
    <w:rsid w:val="0015698F"/>
    <w:rsid w:val="0016268A"/>
    <w:rsid w:val="00165B67"/>
    <w:rsid w:val="001736DE"/>
    <w:rsid w:val="00183F26"/>
    <w:rsid w:val="001859BC"/>
    <w:rsid w:val="001955A6"/>
    <w:rsid w:val="001957EE"/>
    <w:rsid w:val="001A300E"/>
    <w:rsid w:val="001B3A2E"/>
    <w:rsid w:val="001B6383"/>
    <w:rsid w:val="001B7AD3"/>
    <w:rsid w:val="001C2BCC"/>
    <w:rsid w:val="001C3E7D"/>
    <w:rsid w:val="001D4810"/>
    <w:rsid w:val="001D6089"/>
    <w:rsid w:val="001D63D6"/>
    <w:rsid w:val="001E0006"/>
    <w:rsid w:val="001E110E"/>
    <w:rsid w:val="001E4042"/>
    <w:rsid w:val="001E637E"/>
    <w:rsid w:val="001E7ABE"/>
    <w:rsid w:val="001F64B6"/>
    <w:rsid w:val="0020260C"/>
    <w:rsid w:val="00204DF6"/>
    <w:rsid w:val="0020735E"/>
    <w:rsid w:val="00217486"/>
    <w:rsid w:val="0022091A"/>
    <w:rsid w:val="00222067"/>
    <w:rsid w:val="002237E9"/>
    <w:rsid w:val="00224780"/>
    <w:rsid w:val="00230610"/>
    <w:rsid w:val="00231F48"/>
    <w:rsid w:val="00235C36"/>
    <w:rsid w:val="00236EBB"/>
    <w:rsid w:val="002376FA"/>
    <w:rsid w:val="002422DB"/>
    <w:rsid w:val="00247121"/>
    <w:rsid w:val="00247318"/>
    <w:rsid w:val="002503FD"/>
    <w:rsid w:val="0025416B"/>
    <w:rsid w:val="00266B31"/>
    <w:rsid w:val="00272438"/>
    <w:rsid w:val="0027266B"/>
    <w:rsid w:val="00273E4A"/>
    <w:rsid w:val="0027718D"/>
    <w:rsid w:val="00281799"/>
    <w:rsid w:val="0028253A"/>
    <w:rsid w:val="002841B3"/>
    <w:rsid w:val="00287F31"/>
    <w:rsid w:val="002956DC"/>
    <w:rsid w:val="00296DA6"/>
    <w:rsid w:val="002A07C0"/>
    <w:rsid w:val="002A138B"/>
    <w:rsid w:val="002A38BD"/>
    <w:rsid w:val="002A66E0"/>
    <w:rsid w:val="002A7B88"/>
    <w:rsid w:val="002B00F2"/>
    <w:rsid w:val="002B1A20"/>
    <w:rsid w:val="002B31D3"/>
    <w:rsid w:val="002B3397"/>
    <w:rsid w:val="002B499A"/>
    <w:rsid w:val="002B7CDD"/>
    <w:rsid w:val="002C1B92"/>
    <w:rsid w:val="002C2553"/>
    <w:rsid w:val="002C3AC5"/>
    <w:rsid w:val="002C7FC0"/>
    <w:rsid w:val="002D0405"/>
    <w:rsid w:val="002D0ACD"/>
    <w:rsid w:val="002D1472"/>
    <w:rsid w:val="002D1A36"/>
    <w:rsid w:val="002D7F31"/>
    <w:rsid w:val="002E3324"/>
    <w:rsid w:val="002F2CD3"/>
    <w:rsid w:val="002F30D1"/>
    <w:rsid w:val="002F7423"/>
    <w:rsid w:val="003002A2"/>
    <w:rsid w:val="00301EB6"/>
    <w:rsid w:val="00304428"/>
    <w:rsid w:val="00304C6B"/>
    <w:rsid w:val="00305136"/>
    <w:rsid w:val="003054E4"/>
    <w:rsid w:val="003056D1"/>
    <w:rsid w:val="0030625A"/>
    <w:rsid w:val="003066EB"/>
    <w:rsid w:val="0031113D"/>
    <w:rsid w:val="00320C87"/>
    <w:rsid w:val="00321362"/>
    <w:rsid w:val="00321CAF"/>
    <w:rsid w:val="00323347"/>
    <w:rsid w:val="00323847"/>
    <w:rsid w:val="00331FA6"/>
    <w:rsid w:val="003432E6"/>
    <w:rsid w:val="003439D3"/>
    <w:rsid w:val="00345578"/>
    <w:rsid w:val="003534E3"/>
    <w:rsid w:val="0036381C"/>
    <w:rsid w:val="0036420F"/>
    <w:rsid w:val="0036476A"/>
    <w:rsid w:val="0036669F"/>
    <w:rsid w:val="00366844"/>
    <w:rsid w:val="0037225D"/>
    <w:rsid w:val="0037553B"/>
    <w:rsid w:val="00382B6B"/>
    <w:rsid w:val="0038376D"/>
    <w:rsid w:val="00384C7B"/>
    <w:rsid w:val="00387D06"/>
    <w:rsid w:val="00394AC9"/>
    <w:rsid w:val="003952E0"/>
    <w:rsid w:val="003A1788"/>
    <w:rsid w:val="003A2C38"/>
    <w:rsid w:val="003A5929"/>
    <w:rsid w:val="003A70FB"/>
    <w:rsid w:val="003B1D05"/>
    <w:rsid w:val="003B267B"/>
    <w:rsid w:val="003B27CC"/>
    <w:rsid w:val="003B3FA7"/>
    <w:rsid w:val="003B5F77"/>
    <w:rsid w:val="003C07AD"/>
    <w:rsid w:val="003C0A29"/>
    <w:rsid w:val="003C1CE6"/>
    <w:rsid w:val="003D334D"/>
    <w:rsid w:val="003D42F1"/>
    <w:rsid w:val="003D516C"/>
    <w:rsid w:val="003D6110"/>
    <w:rsid w:val="003D7084"/>
    <w:rsid w:val="003E0BAA"/>
    <w:rsid w:val="003E2756"/>
    <w:rsid w:val="003E2D88"/>
    <w:rsid w:val="003E5599"/>
    <w:rsid w:val="003E775D"/>
    <w:rsid w:val="003F3FB8"/>
    <w:rsid w:val="003F71D2"/>
    <w:rsid w:val="00402FF3"/>
    <w:rsid w:val="004074A1"/>
    <w:rsid w:val="00407FD8"/>
    <w:rsid w:val="00411906"/>
    <w:rsid w:val="00415485"/>
    <w:rsid w:val="00420AFF"/>
    <w:rsid w:val="00422134"/>
    <w:rsid w:val="004311C5"/>
    <w:rsid w:val="004318CE"/>
    <w:rsid w:val="0043294F"/>
    <w:rsid w:val="00434FFC"/>
    <w:rsid w:val="00442F09"/>
    <w:rsid w:val="00446550"/>
    <w:rsid w:val="0044661E"/>
    <w:rsid w:val="00446D31"/>
    <w:rsid w:val="0045325D"/>
    <w:rsid w:val="0045387D"/>
    <w:rsid w:val="004549FA"/>
    <w:rsid w:val="00455521"/>
    <w:rsid w:val="004564E4"/>
    <w:rsid w:val="00461E8A"/>
    <w:rsid w:val="004633AF"/>
    <w:rsid w:val="0046440B"/>
    <w:rsid w:val="00470964"/>
    <w:rsid w:val="004716A8"/>
    <w:rsid w:val="004723DC"/>
    <w:rsid w:val="00472A6F"/>
    <w:rsid w:val="00474408"/>
    <w:rsid w:val="004800DB"/>
    <w:rsid w:val="004822C1"/>
    <w:rsid w:val="00485F36"/>
    <w:rsid w:val="004863F6"/>
    <w:rsid w:val="00491770"/>
    <w:rsid w:val="00494E4C"/>
    <w:rsid w:val="004A5E88"/>
    <w:rsid w:val="004A6F1F"/>
    <w:rsid w:val="004B1304"/>
    <w:rsid w:val="004B152E"/>
    <w:rsid w:val="004B47B5"/>
    <w:rsid w:val="004B6AFE"/>
    <w:rsid w:val="004B7023"/>
    <w:rsid w:val="004C0825"/>
    <w:rsid w:val="004C0F0C"/>
    <w:rsid w:val="004D176C"/>
    <w:rsid w:val="004D21F3"/>
    <w:rsid w:val="004D45D7"/>
    <w:rsid w:val="004D4FF3"/>
    <w:rsid w:val="004E000C"/>
    <w:rsid w:val="004E1870"/>
    <w:rsid w:val="004E1BA1"/>
    <w:rsid w:val="004E2EFA"/>
    <w:rsid w:val="004E7352"/>
    <w:rsid w:val="00502786"/>
    <w:rsid w:val="00502E20"/>
    <w:rsid w:val="0050505C"/>
    <w:rsid w:val="00506D3C"/>
    <w:rsid w:val="00510906"/>
    <w:rsid w:val="00511C6F"/>
    <w:rsid w:val="0051628B"/>
    <w:rsid w:val="00520E03"/>
    <w:rsid w:val="00521CBD"/>
    <w:rsid w:val="00522A0C"/>
    <w:rsid w:val="005314B7"/>
    <w:rsid w:val="00533E03"/>
    <w:rsid w:val="00534D1F"/>
    <w:rsid w:val="00535DA7"/>
    <w:rsid w:val="005437A1"/>
    <w:rsid w:val="005447D7"/>
    <w:rsid w:val="0055338E"/>
    <w:rsid w:val="0055410B"/>
    <w:rsid w:val="0055531F"/>
    <w:rsid w:val="00556E41"/>
    <w:rsid w:val="005625AB"/>
    <w:rsid w:val="00563882"/>
    <w:rsid w:val="00563D98"/>
    <w:rsid w:val="00566FD2"/>
    <w:rsid w:val="00571B72"/>
    <w:rsid w:val="005746F4"/>
    <w:rsid w:val="00581909"/>
    <w:rsid w:val="00582417"/>
    <w:rsid w:val="00582E4C"/>
    <w:rsid w:val="005919AF"/>
    <w:rsid w:val="005A072D"/>
    <w:rsid w:val="005A266C"/>
    <w:rsid w:val="005A2BE9"/>
    <w:rsid w:val="005A32DD"/>
    <w:rsid w:val="005B07D4"/>
    <w:rsid w:val="005B16CE"/>
    <w:rsid w:val="005B3392"/>
    <w:rsid w:val="005B66A9"/>
    <w:rsid w:val="005C04F8"/>
    <w:rsid w:val="005C156C"/>
    <w:rsid w:val="005C19B6"/>
    <w:rsid w:val="005C4694"/>
    <w:rsid w:val="005D0782"/>
    <w:rsid w:val="005D4EFE"/>
    <w:rsid w:val="005D66EC"/>
    <w:rsid w:val="005D6789"/>
    <w:rsid w:val="005D72B8"/>
    <w:rsid w:val="005E1DB4"/>
    <w:rsid w:val="005F0243"/>
    <w:rsid w:val="005F424B"/>
    <w:rsid w:val="005F47E6"/>
    <w:rsid w:val="005F5746"/>
    <w:rsid w:val="005F794B"/>
    <w:rsid w:val="0060201C"/>
    <w:rsid w:val="00603339"/>
    <w:rsid w:val="0060486C"/>
    <w:rsid w:val="00613078"/>
    <w:rsid w:val="00613BA3"/>
    <w:rsid w:val="006213A0"/>
    <w:rsid w:val="00622B73"/>
    <w:rsid w:val="00625773"/>
    <w:rsid w:val="00625F6F"/>
    <w:rsid w:val="006308D1"/>
    <w:rsid w:val="00630D1D"/>
    <w:rsid w:val="00635BCB"/>
    <w:rsid w:val="00635EE5"/>
    <w:rsid w:val="0064219C"/>
    <w:rsid w:val="00643F75"/>
    <w:rsid w:val="00644C2F"/>
    <w:rsid w:val="00645E6C"/>
    <w:rsid w:val="00650FB4"/>
    <w:rsid w:val="00651CD2"/>
    <w:rsid w:val="00661130"/>
    <w:rsid w:val="00662887"/>
    <w:rsid w:val="00664137"/>
    <w:rsid w:val="006644C9"/>
    <w:rsid w:val="0067443D"/>
    <w:rsid w:val="00680345"/>
    <w:rsid w:val="0068689C"/>
    <w:rsid w:val="00691F39"/>
    <w:rsid w:val="0069211E"/>
    <w:rsid w:val="0069232D"/>
    <w:rsid w:val="006A6C0A"/>
    <w:rsid w:val="006B1FCE"/>
    <w:rsid w:val="006B3CA0"/>
    <w:rsid w:val="006C056A"/>
    <w:rsid w:val="006C3CFB"/>
    <w:rsid w:val="006D36BC"/>
    <w:rsid w:val="006D5973"/>
    <w:rsid w:val="006E06A4"/>
    <w:rsid w:val="006E3A45"/>
    <w:rsid w:val="006E4A96"/>
    <w:rsid w:val="006E5384"/>
    <w:rsid w:val="006E6142"/>
    <w:rsid w:val="006F4D80"/>
    <w:rsid w:val="00701ECA"/>
    <w:rsid w:val="00705AF8"/>
    <w:rsid w:val="00707800"/>
    <w:rsid w:val="00712B4D"/>
    <w:rsid w:val="00720962"/>
    <w:rsid w:val="0072245D"/>
    <w:rsid w:val="00723BAB"/>
    <w:rsid w:val="00726BA9"/>
    <w:rsid w:val="007343FD"/>
    <w:rsid w:val="00736410"/>
    <w:rsid w:val="00737595"/>
    <w:rsid w:val="007525F8"/>
    <w:rsid w:val="00754852"/>
    <w:rsid w:val="007618BD"/>
    <w:rsid w:val="00762D30"/>
    <w:rsid w:val="00764473"/>
    <w:rsid w:val="0077219B"/>
    <w:rsid w:val="00783E99"/>
    <w:rsid w:val="007865BC"/>
    <w:rsid w:val="00787247"/>
    <w:rsid w:val="007955AD"/>
    <w:rsid w:val="0079636B"/>
    <w:rsid w:val="007A0166"/>
    <w:rsid w:val="007A0940"/>
    <w:rsid w:val="007B34E2"/>
    <w:rsid w:val="007B5A6A"/>
    <w:rsid w:val="007B7F7E"/>
    <w:rsid w:val="007C1C37"/>
    <w:rsid w:val="007C45F1"/>
    <w:rsid w:val="007D34AE"/>
    <w:rsid w:val="007D6479"/>
    <w:rsid w:val="007D6A16"/>
    <w:rsid w:val="007E0EE7"/>
    <w:rsid w:val="007E634A"/>
    <w:rsid w:val="007F1BE9"/>
    <w:rsid w:val="007F1E3C"/>
    <w:rsid w:val="007F3C54"/>
    <w:rsid w:val="007F47B1"/>
    <w:rsid w:val="008023A1"/>
    <w:rsid w:val="00803480"/>
    <w:rsid w:val="00804B5C"/>
    <w:rsid w:val="00806ADA"/>
    <w:rsid w:val="00810737"/>
    <w:rsid w:val="00811AB4"/>
    <w:rsid w:val="00811C48"/>
    <w:rsid w:val="00812842"/>
    <w:rsid w:val="008151FF"/>
    <w:rsid w:val="00815DB3"/>
    <w:rsid w:val="0082588C"/>
    <w:rsid w:val="00831304"/>
    <w:rsid w:val="008341F2"/>
    <w:rsid w:val="0083459F"/>
    <w:rsid w:val="0083780E"/>
    <w:rsid w:val="008522BA"/>
    <w:rsid w:val="00852858"/>
    <w:rsid w:val="00853500"/>
    <w:rsid w:val="00861A50"/>
    <w:rsid w:val="00861FA7"/>
    <w:rsid w:val="0086551B"/>
    <w:rsid w:val="00866BCE"/>
    <w:rsid w:val="008670B6"/>
    <w:rsid w:val="008674E6"/>
    <w:rsid w:val="008707CE"/>
    <w:rsid w:val="00876001"/>
    <w:rsid w:val="00876A58"/>
    <w:rsid w:val="00892656"/>
    <w:rsid w:val="008939EF"/>
    <w:rsid w:val="00893DAF"/>
    <w:rsid w:val="00894072"/>
    <w:rsid w:val="00895B8D"/>
    <w:rsid w:val="008A0CE2"/>
    <w:rsid w:val="008A4F5D"/>
    <w:rsid w:val="008B08C6"/>
    <w:rsid w:val="008B212E"/>
    <w:rsid w:val="008B2354"/>
    <w:rsid w:val="008B60D6"/>
    <w:rsid w:val="008B676B"/>
    <w:rsid w:val="008B7541"/>
    <w:rsid w:val="008B7C24"/>
    <w:rsid w:val="008C1A4A"/>
    <w:rsid w:val="008C29C0"/>
    <w:rsid w:val="008D1B94"/>
    <w:rsid w:val="008D30FA"/>
    <w:rsid w:val="008D3973"/>
    <w:rsid w:val="008D411F"/>
    <w:rsid w:val="008E6A5E"/>
    <w:rsid w:val="008F0C0B"/>
    <w:rsid w:val="008F0EC7"/>
    <w:rsid w:val="008F452F"/>
    <w:rsid w:val="008F740C"/>
    <w:rsid w:val="009010C1"/>
    <w:rsid w:val="00901A30"/>
    <w:rsid w:val="0090372F"/>
    <w:rsid w:val="00904F74"/>
    <w:rsid w:val="0090573F"/>
    <w:rsid w:val="00913E6C"/>
    <w:rsid w:val="0091591A"/>
    <w:rsid w:val="00916392"/>
    <w:rsid w:val="00916745"/>
    <w:rsid w:val="00927507"/>
    <w:rsid w:val="00932B6E"/>
    <w:rsid w:val="0093677F"/>
    <w:rsid w:val="00937B93"/>
    <w:rsid w:val="00941EBD"/>
    <w:rsid w:val="0094383A"/>
    <w:rsid w:val="00944ADA"/>
    <w:rsid w:val="0094653A"/>
    <w:rsid w:val="00954A57"/>
    <w:rsid w:val="0095516A"/>
    <w:rsid w:val="009568C5"/>
    <w:rsid w:val="00961A2D"/>
    <w:rsid w:val="00967344"/>
    <w:rsid w:val="00967346"/>
    <w:rsid w:val="0097243E"/>
    <w:rsid w:val="009724D0"/>
    <w:rsid w:val="00973849"/>
    <w:rsid w:val="009775DA"/>
    <w:rsid w:val="009832E4"/>
    <w:rsid w:val="009A2464"/>
    <w:rsid w:val="009A3737"/>
    <w:rsid w:val="009A40A6"/>
    <w:rsid w:val="009A576C"/>
    <w:rsid w:val="009C7801"/>
    <w:rsid w:val="009D1041"/>
    <w:rsid w:val="009D6C15"/>
    <w:rsid w:val="009E019B"/>
    <w:rsid w:val="009E27F5"/>
    <w:rsid w:val="009E29D9"/>
    <w:rsid w:val="009E3B27"/>
    <w:rsid w:val="009E3C05"/>
    <w:rsid w:val="009E6FE9"/>
    <w:rsid w:val="009F0A2F"/>
    <w:rsid w:val="009F4D77"/>
    <w:rsid w:val="00A03173"/>
    <w:rsid w:val="00A06B08"/>
    <w:rsid w:val="00A12D90"/>
    <w:rsid w:val="00A1473C"/>
    <w:rsid w:val="00A1508C"/>
    <w:rsid w:val="00A155DA"/>
    <w:rsid w:val="00A17B25"/>
    <w:rsid w:val="00A20758"/>
    <w:rsid w:val="00A21192"/>
    <w:rsid w:val="00A32343"/>
    <w:rsid w:val="00A33DF3"/>
    <w:rsid w:val="00A34EDF"/>
    <w:rsid w:val="00A42993"/>
    <w:rsid w:val="00A43702"/>
    <w:rsid w:val="00A46082"/>
    <w:rsid w:val="00A46AE3"/>
    <w:rsid w:val="00A50AF3"/>
    <w:rsid w:val="00A51716"/>
    <w:rsid w:val="00A52AB7"/>
    <w:rsid w:val="00A53D38"/>
    <w:rsid w:val="00A552D5"/>
    <w:rsid w:val="00A57DDC"/>
    <w:rsid w:val="00A57DDF"/>
    <w:rsid w:val="00A57FB8"/>
    <w:rsid w:val="00A6084A"/>
    <w:rsid w:val="00A72143"/>
    <w:rsid w:val="00A748DC"/>
    <w:rsid w:val="00A768CF"/>
    <w:rsid w:val="00A83842"/>
    <w:rsid w:val="00A8733F"/>
    <w:rsid w:val="00A933D3"/>
    <w:rsid w:val="00A9635A"/>
    <w:rsid w:val="00A96C4C"/>
    <w:rsid w:val="00A972F7"/>
    <w:rsid w:val="00AA1407"/>
    <w:rsid w:val="00AB0E0A"/>
    <w:rsid w:val="00AB42BB"/>
    <w:rsid w:val="00AB51EF"/>
    <w:rsid w:val="00AB66F5"/>
    <w:rsid w:val="00AC0C63"/>
    <w:rsid w:val="00AC20C6"/>
    <w:rsid w:val="00AC2EEB"/>
    <w:rsid w:val="00AC5D98"/>
    <w:rsid w:val="00AD0384"/>
    <w:rsid w:val="00AD0B16"/>
    <w:rsid w:val="00AD19D7"/>
    <w:rsid w:val="00AD2114"/>
    <w:rsid w:val="00AD7B46"/>
    <w:rsid w:val="00AE1AE9"/>
    <w:rsid w:val="00AE39D8"/>
    <w:rsid w:val="00AE548F"/>
    <w:rsid w:val="00AE661D"/>
    <w:rsid w:val="00AE7F29"/>
    <w:rsid w:val="00AF0A38"/>
    <w:rsid w:val="00AF264E"/>
    <w:rsid w:val="00AF338E"/>
    <w:rsid w:val="00AF62A7"/>
    <w:rsid w:val="00B0073A"/>
    <w:rsid w:val="00B0328E"/>
    <w:rsid w:val="00B04C4C"/>
    <w:rsid w:val="00B06DB6"/>
    <w:rsid w:val="00B06ECB"/>
    <w:rsid w:val="00B0749A"/>
    <w:rsid w:val="00B15D40"/>
    <w:rsid w:val="00B17AD5"/>
    <w:rsid w:val="00B21265"/>
    <w:rsid w:val="00B212C7"/>
    <w:rsid w:val="00B229AB"/>
    <w:rsid w:val="00B25A20"/>
    <w:rsid w:val="00B37F0F"/>
    <w:rsid w:val="00B440FB"/>
    <w:rsid w:val="00B4674F"/>
    <w:rsid w:val="00B517FB"/>
    <w:rsid w:val="00B57280"/>
    <w:rsid w:val="00B63962"/>
    <w:rsid w:val="00B656EA"/>
    <w:rsid w:val="00B665D5"/>
    <w:rsid w:val="00B67595"/>
    <w:rsid w:val="00B7098E"/>
    <w:rsid w:val="00B7140C"/>
    <w:rsid w:val="00B72BFE"/>
    <w:rsid w:val="00B7348B"/>
    <w:rsid w:val="00B74206"/>
    <w:rsid w:val="00B74901"/>
    <w:rsid w:val="00B76197"/>
    <w:rsid w:val="00B81979"/>
    <w:rsid w:val="00B83EE2"/>
    <w:rsid w:val="00B86103"/>
    <w:rsid w:val="00B86932"/>
    <w:rsid w:val="00B935DD"/>
    <w:rsid w:val="00B948DA"/>
    <w:rsid w:val="00B95905"/>
    <w:rsid w:val="00B9609E"/>
    <w:rsid w:val="00B97BCD"/>
    <w:rsid w:val="00BA0B3D"/>
    <w:rsid w:val="00BA1BDD"/>
    <w:rsid w:val="00BA2741"/>
    <w:rsid w:val="00BA6356"/>
    <w:rsid w:val="00BB007A"/>
    <w:rsid w:val="00BC1A8B"/>
    <w:rsid w:val="00BC28EF"/>
    <w:rsid w:val="00BC5FC8"/>
    <w:rsid w:val="00BC6DE8"/>
    <w:rsid w:val="00BE0705"/>
    <w:rsid w:val="00BE3999"/>
    <w:rsid w:val="00BE3AF5"/>
    <w:rsid w:val="00BF04A6"/>
    <w:rsid w:val="00BF2997"/>
    <w:rsid w:val="00BF5A71"/>
    <w:rsid w:val="00BF7C45"/>
    <w:rsid w:val="00C25F66"/>
    <w:rsid w:val="00C26A5E"/>
    <w:rsid w:val="00C30C71"/>
    <w:rsid w:val="00C4027B"/>
    <w:rsid w:val="00C4140B"/>
    <w:rsid w:val="00C42A9C"/>
    <w:rsid w:val="00C44051"/>
    <w:rsid w:val="00C47E34"/>
    <w:rsid w:val="00C525FC"/>
    <w:rsid w:val="00C56C03"/>
    <w:rsid w:val="00C576DE"/>
    <w:rsid w:val="00C57A8A"/>
    <w:rsid w:val="00C57FE8"/>
    <w:rsid w:val="00C647BC"/>
    <w:rsid w:val="00C6549A"/>
    <w:rsid w:val="00C66571"/>
    <w:rsid w:val="00C71156"/>
    <w:rsid w:val="00C8483C"/>
    <w:rsid w:val="00C86B47"/>
    <w:rsid w:val="00C87C26"/>
    <w:rsid w:val="00C915BF"/>
    <w:rsid w:val="00CA1B5A"/>
    <w:rsid w:val="00CB06D5"/>
    <w:rsid w:val="00CB2AFC"/>
    <w:rsid w:val="00CB39CF"/>
    <w:rsid w:val="00CB3B33"/>
    <w:rsid w:val="00CB6D83"/>
    <w:rsid w:val="00CB6F05"/>
    <w:rsid w:val="00CB736B"/>
    <w:rsid w:val="00CD0977"/>
    <w:rsid w:val="00CD64BC"/>
    <w:rsid w:val="00CE4996"/>
    <w:rsid w:val="00CE5A3E"/>
    <w:rsid w:val="00CF11B0"/>
    <w:rsid w:val="00D0165D"/>
    <w:rsid w:val="00D11D92"/>
    <w:rsid w:val="00D12CE9"/>
    <w:rsid w:val="00D22C95"/>
    <w:rsid w:val="00D30822"/>
    <w:rsid w:val="00D3685C"/>
    <w:rsid w:val="00D37E0D"/>
    <w:rsid w:val="00D42DB9"/>
    <w:rsid w:val="00D47C75"/>
    <w:rsid w:val="00D51E70"/>
    <w:rsid w:val="00D60754"/>
    <w:rsid w:val="00D60963"/>
    <w:rsid w:val="00D60A6D"/>
    <w:rsid w:val="00D61091"/>
    <w:rsid w:val="00D621C3"/>
    <w:rsid w:val="00D62F0B"/>
    <w:rsid w:val="00D65620"/>
    <w:rsid w:val="00D65E35"/>
    <w:rsid w:val="00D67DFC"/>
    <w:rsid w:val="00D71B13"/>
    <w:rsid w:val="00D739E5"/>
    <w:rsid w:val="00D74894"/>
    <w:rsid w:val="00D7516E"/>
    <w:rsid w:val="00D77A90"/>
    <w:rsid w:val="00D844C2"/>
    <w:rsid w:val="00D85871"/>
    <w:rsid w:val="00D90FA4"/>
    <w:rsid w:val="00D94423"/>
    <w:rsid w:val="00D957B0"/>
    <w:rsid w:val="00D95848"/>
    <w:rsid w:val="00D9597D"/>
    <w:rsid w:val="00DA4A85"/>
    <w:rsid w:val="00DA558C"/>
    <w:rsid w:val="00DA70FC"/>
    <w:rsid w:val="00DB0553"/>
    <w:rsid w:val="00DB0A75"/>
    <w:rsid w:val="00DB1417"/>
    <w:rsid w:val="00DB48F1"/>
    <w:rsid w:val="00DB72DB"/>
    <w:rsid w:val="00DC3B75"/>
    <w:rsid w:val="00DC4B9D"/>
    <w:rsid w:val="00DC700A"/>
    <w:rsid w:val="00DD0668"/>
    <w:rsid w:val="00DD6E96"/>
    <w:rsid w:val="00DE1E86"/>
    <w:rsid w:val="00DE2FA6"/>
    <w:rsid w:val="00DF1602"/>
    <w:rsid w:val="00DF2179"/>
    <w:rsid w:val="00DF224B"/>
    <w:rsid w:val="00DF718C"/>
    <w:rsid w:val="00E0375C"/>
    <w:rsid w:val="00E03DA9"/>
    <w:rsid w:val="00E047D9"/>
    <w:rsid w:val="00E13663"/>
    <w:rsid w:val="00E16E5F"/>
    <w:rsid w:val="00E26EB3"/>
    <w:rsid w:val="00E31E4E"/>
    <w:rsid w:val="00E3253C"/>
    <w:rsid w:val="00E335DA"/>
    <w:rsid w:val="00E34712"/>
    <w:rsid w:val="00E35BB9"/>
    <w:rsid w:val="00E36897"/>
    <w:rsid w:val="00E36B77"/>
    <w:rsid w:val="00E36EA8"/>
    <w:rsid w:val="00E47A5C"/>
    <w:rsid w:val="00E502A7"/>
    <w:rsid w:val="00E61306"/>
    <w:rsid w:val="00E642BF"/>
    <w:rsid w:val="00E660C4"/>
    <w:rsid w:val="00E66190"/>
    <w:rsid w:val="00E67F39"/>
    <w:rsid w:val="00E71E2D"/>
    <w:rsid w:val="00E77B15"/>
    <w:rsid w:val="00E80422"/>
    <w:rsid w:val="00E83F0C"/>
    <w:rsid w:val="00E8720F"/>
    <w:rsid w:val="00E9084D"/>
    <w:rsid w:val="00E97F90"/>
    <w:rsid w:val="00EA0A10"/>
    <w:rsid w:val="00EA0AA6"/>
    <w:rsid w:val="00EA48BD"/>
    <w:rsid w:val="00EB4031"/>
    <w:rsid w:val="00EB4400"/>
    <w:rsid w:val="00EB5190"/>
    <w:rsid w:val="00EB7CD4"/>
    <w:rsid w:val="00EC09D6"/>
    <w:rsid w:val="00EC16EE"/>
    <w:rsid w:val="00EC4782"/>
    <w:rsid w:val="00ED17A1"/>
    <w:rsid w:val="00ED48FC"/>
    <w:rsid w:val="00ED5890"/>
    <w:rsid w:val="00ED7DBC"/>
    <w:rsid w:val="00EE08C0"/>
    <w:rsid w:val="00EE6126"/>
    <w:rsid w:val="00EF0653"/>
    <w:rsid w:val="00EF17AC"/>
    <w:rsid w:val="00EF600F"/>
    <w:rsid w:val="00F00F1F"/>
    <w:rsid w:val="00F02066"/>
    <w:rsid w:val="00F063F9"/>
    <w:rsid w:val="00F11CC4"/>
    <w:rsid w:val="00F22A92"/>
    <w:rsid w:val="00F2595B"/>
    <w:rsid w:val="00F31B20"/>
    <w:rsid w:val="00F35AD9"/>
    <w:rsid w:val="00F36E33"/>
    <w:rsid w:val="00F377CA"/>
    <w:rsid w:val="00F44EDE"/>
    <w:rsid w:val="00F45742"/>
    <w:rsid w:val="00F45B50"/>
    <w:rsid w:val="00F51D08"/>
    <w:rsid w:val="00F53807"/>
    <w:rsid w:val="00F5432F"/>
    <w:rsid w:val="00F54641"/>
    <w:rsid w:val="00F5765E"/>
    <w:rsid w:val="00F64D60"/>
    <w:rsid w:val="00F712CE"/>
    <w:rsid w:val="00F74697"/>
    <w:rsid w:val="00F80742"/>
    <w:rsid w:val="00F91076"/>
    <w:rsid w:val="00F94D63"/>
    <w:rsid w:val="00F955DA"/>
    <w:rsid w:val="00F955DC"/>
    <w:rsid w:val="00F95F65"/>
    <w:rsid w:val="00FA004D"/>
    <w:rsid w:val="00FA41A2"/>
    <w:rsid w:val="00FC17B0"/>
    <w:rsid w:val="00FC245F"/>
    <w:rsid w:val="00FC7020"/>
    <w:rsid w:val="00FD5F75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66B4"/>
  <w15:docId w15:val="{229938C7-058E-4ED7-92D0-1AB3EFDE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3">
    <w:name w:val="Plain Table 3"/>
    <w:basedOn w:val="TableNormal"/>
    <w:uiPriority w:val="43"/>
    <w:rsid w:val="007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C20C6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0518-9D0E-49CD-9FC3-0CBB3F26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1305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dc:description/>
  <cp:lastModifiedBy>Renaldy</cp:lastModifiedBy>
  <cp:revision>85</cp:revision>
  <dcterms:created xsi:type="dcterms:W3CDTF">2017-10-20T05:51:00Z</dcterms:created>
  <dcterms:modified xsi:type="dcterms:W3CDTF">2023-02-16T11:01:00Z</dcterms:modified>
</cp:coreProperties>
</file>